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366653" w14:textId="0EDE398A" w:rsidR="00D60B14" w:rsidRDefault="001666C7">
      <w:pPr>
        <w:pStyle w:val="a4"/>
        <w:rPr>
          <w:sz w:val="44"/>
        </w:rPr>
      </w:pPr>
      <w:r>
        <w:rPr>
          <w:rFonts w:hint="eastAsia"/>
          <w:sz w:val="44"/>
        </w:rPr>
        <w:t>程序</w:t>
      </w:r>
      <w:r w:rsidR="00B00078">
        <w:rPr>
          <w:sz w:val="44"/>
        </w:rPr>
        <w:t>说明及用例</w:t>
      </w:r>
      <w:r w:rsidR="00B00078">
        <w:rPr>
          <w:rFonts w:hint="eastAsia"/>
          <w:sz w:val="44"/>
        </w:rPr>
        <w:t>分析</w:t>
      </w:r>
      <w:r w:rsidR="00B00078">
        <w:rPr>
          <w:sz w:val="44"/>
        </w:rPr>
        <w:t>测试</w:t>
      </w:r>
    </w:p>
    <w:p w14:paraId="020058AB" w14:textId="2E75ABF2" w:rsidR="00D60B14" w:rsidRDefault="00F158FE" w:rsidP="00F158FE">
      <w:pPr>
        <w:pStyle w:val="1"/>
      </w:pPr>
      <w:r>
        <w:rPr>
          <w:rFonts w:hint="eastAsia"/>
        </w:rPr>
        <w:t>测试</w:t>
      </w:r>
      <w:r>
        <w:t>用例</w:t>
      </w:r>
      <w:r w:rsidR="00457C1C">
        <w:rPr>
          <w:rFonts w:hint="eastAsia"/>
        </w:rPr>
        <w:t>说明</w:t>
      </w:r>
    </w:p>
    <w:p w14:paraId="4832D870" w14:textId="77777777" w:rsidR="009E6BC1" w:rsidRDefault="00F158FE" w:rsidP="009E6BC1">
      <w:pPr>
        <w:pStyle w:val="21"/>
        <w:ind w:firstLine="480"/>
      </w:pPr>
      <w:r>
        <w:rPr>
          <w:rFonts w:hint="eastAsia"/>
        </w:rPr>
        <w:t>我们</w:t>
      </w:r>
      <w:r>
        <w:t>把测试用例分为三个文件：</w:t>
      </w:r>
      <w:r>
        <w:rPr>
          <w:rFonts w:hint="eastAsia"/>
        </w:rPr>
        <w:t>to</w:t>
      </w:r>
      <w:r>
        <w:t>po.csv</w:t>
      </w:r>
      <w:r>
        <w:t>，</w:t>
      </w:r>
      <w:r>
        <w:t>demand.csv</w:t>
      </w:r>
      <w:r>
        <w:t>，</w:t>
      </w:r>
      <w:r>
        <w:rPr>
          <w:rFonts w:hint="eastAsia"/>
        </w:rPr>
        <w:t>re</w:t>
      </w:r>
      <w:r>
        <w:t>sult.csv</w:t>
      </w:r>
      <w:r>
        <w:t>。</w:t>
      </w:r>
    </w:p>
    <w:p w14:paraId="67338392" w14:textId="242AA7AF" w:rsidR="009E6BC1" w:rsidRDefault="009E6BC1" w:rsidP="009E6BC1">
      <w:pPr>
        <w:pStyle w:val="21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topo.csv</w:t>
      </w:r>
      <w:r>
        <w:rPr>
          <w:rFonts w:hint="eastAsia"/>
        </w:rPr>
        <w:t>：存储无向图信息，每一行为：</w:t>
      </w:r>
      <w:r>
        <w:rPr>
          <w:rFonts w:hint="eastAsia"/>
        </w:rPr>
        <w:t xml:space="preserve"> </w:t>
      </w:r>
      <w:r>
        <w:rPr>
          <w:rFonts w:hint="eastAsia"/>
        </w:rPr>
        <w:t>边编号，节点</w:t>
      </w:r>
      <w:r>
        <w:rPr>
          <w:rFonts w:hint="eastAsia"/>
        </w:rPr>
        <w:t>1</w:t>
      </w:r>
      <w:r>
        <w:rPr>
          <w:rFonts w:hint="eastAsia"/>
        </w:rPr>
        <w:t>，节点</w:t>
      </w:r>
      <w:r>
        <w:rPr>
          <w:rFonts w:hint="eastAsia"/>
        </w:rPr>
        <w:t>2</w:t>
      </w:r>
      <w:r>
        <w:rPr>
          <w:rFonts w:hint="eastAsia"/>
        </w:rPr>
        <w:t>，边权重；</w:t>
      </w:r>
      <w:r>
        <w:rPr>
          <w:rFonts w:hint="eastAsia"/>
        </w:rPr>
        <w:t xml:space="preserve"> </w:t>
      </w:r>
      <w:r>
        <w:rPr>
          <w:rFonts w:hint="eastAsia"/>
        </w:rPr>
        <w:t>节点编号从</w:t>
      </w:r>
      <w:r>
        <w:rPr>
          <w:rFonts w:hint="eastAsia"/>
        </w:rPr>
        <w:t>0</w:t>
      </w:r>
      <w:r>
        <w:rPr>
          <w:rFonts w:hint="eastAsia"/>
        </w:rPr>
        <w:t>开始，边编号从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t>；</w:t>
      </w:r>
    </w:p>
    <w:p w14:paraId="6EBE464C" w14:textId="4B8C4B57" w:rsidR="009E6BC1" w:rsidRDefault="009E6BC1" w:rsidP="009E6BC1">
      <w:pPr>
        <w:pStyle w:val="21"/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demand.csv</w:t>
      </w:r>
      <w:r>
        <w:rPr>
          <w:rFonts w:hint="eastAsia"/>
        </w:rPr>
        <w:t>：限制条件信息</w:t>
      </w:r>
    </w:p>
    <w:p w14:paraId="149BD2DD" w14:textId="60331E9F" w:rsidR="009E6BC1" w:rsidRDefault="009E6BC1" w:rsidP="009E6BC1">
      <w:pPr>
        <w:pStyle w:val="21"/>
        <w:ind w:firstLine="480"/>
      </w:pPr>
      <w:r>
        <w:rPr>
          <w:rFonts w:hint="eastAsia"/>
        </w:rPr>
        <w:tab/>
      </w:r>
      <w:r>
        <w:rPr>
          <w:rFonts w:hint="eastAsia"/>
        </w:rPr>
        <w:t>第一行：</w:t>
      </w:r>
      <w:r>
        <w:rPr>
          <w:rFonts w:hint="eastAsia"/>
        </w:rPr>
        <w:t xml:space="preserve"> </w:t>
      </w:r>
      <w:r>
        <w:rPr>
          <w:rFonts w:hint="eastAsia"/>
        </w:rPr>
        <w:t>起点，终点</w:t>
      </w:r>
      <w:r>
        <w:t>；</w:t>
      </w:r>
    </w:p>
    <w:p w14:paraId="38F52880" w14:textId="136FA9F6" w:rsidR="009E6BC1" w:rsidRDefault="009E6BC1" w:rsidP="009E6BC1">
      <w:pPr>
        <w:pStyle w:val="21"/>
        <w:ind w:firstLine="480"/>
      </w:pPr>
      <w:r>
        <w:rPr>
          <w:rFonts w:hint="eastAsia"/>
        </w:rPr>
        <w:tab/>
      </w:r>
      <w:r>
        <w:rPr>
          <w:rFonts w:hint="eastAsia"/>
        </w:rPr>
        <w:t>第二行：必经节点编号，以逗号隔开</w:t>
      </w:r>
      <w:r>
        <w:t>；</w:t>
      </w:r>
    </w:p>
    <w:p w14:paraId="301F8387" w14:textId="3DD7FD7C" w:rsidR="009E6BC1" w:rsidRDefault="009E6BC1" w:rsidP="009E6BC1">
      <w:pPr>
        <w:pStyle w:val="21"/>
        <w:ind w:firstLine="480"/>
      </w:pPr>
      <w:r>
        <w:rPr>
          <w:rFonts w:hint="eastAsia"/>
        </w:rPr>
        <w:tab/>
      </w:r>
      <w:r>
        <w:rPr>
          <w:rFonts w:hint="eastAsia"/>
        </w:rPr>
        <w:t>第三行：必经边集合，边的两个节点用逗号隔开，边中间用</w:t>
      </w:r>
      <w:r>
        <w:rPr>
          <w:rFonts w:hint="eastAsia"/>
        </w:rPr>
        <w:t>|</w:t>
      </w:r>
      <w:r>
        <w:rPr>
          <w:rFonts w:hint="eastAsia"/>
        </w:rPr>
        <w:t>隔开；没有必经边此行填</w:t>
      </w:r>
      <w:r>
        <w:rPr>
          <w:rFonts w:hint="eastAsia"/>
        </w:rPr>
        <w:t>NA</w:t>
      </w:r>
      <w:r>
        <w:t>；</w:t>
      </w:r>
    </w:p>
    <w:p w14:paraId="4405A164" w14:textId="222463F4" w:rsidR="009E6BC1" w:rsidRDefault="009E6BC1" w:rsidP="009E6BC1">
      <w:pPr>
        <w:pStyle w:val="21"/>
        <w:ind w:firstLine="480"/>
      </w:pPr>
      <w:r>
        <w:rPr>
          <w:rFonts w:hint="eastAsia"/>
        </w:rPr>
        <w:tab/>
      </w:r>
      <w:r>
        <w:rPr>
          <w:rFonts w:hint="eastAsia"/>
        </w:rPr>
        <w:t>第四行：禁止边集合，边的两个节点用逗号隔开，边中间用</w:t>
      </w:r>
      <w:r>
        <w:rPr>
          <w:rFonts w:hint="eastAsia"/>
        </w:rPr>
        <w:t>|</w:t>
      </w:r>
      <w:r>
        <w:rPr>
          <w:rFonts w:hint="eastAsia"/>
        </w:rPr>
        <w:t>隔开</w:t>
      </w:r>
      <w:r>
        <w:rPr>
          <w:rFonts w:hint="eastAsia"/>
        </w:rPr>
        <w:t>;</w:t>
      </w:r>
      <w:r>
        <w:rPr>
          <w:rFonts w:hint="eastAsia"/>
        </w:rPr>
        <w:t>没有必经边此行填</w:t>
      </w:r>
      <w:r>
        <w:rPr>
          <w:rFonts w:hint="eastAsia"/>
        </w:rPr>
        <w:t>NA</w:t>
      </w:r>
      <w:r>
        <w:t>；</w:t>
      </w:r>
    </w:p>
    <w:p w14:paraId="270D60E2" w14:textId="691B3C50" w:rsidR="009E6BC1" w:rsidRDefault="009E6BC1" w:rsidP="009E6BC1">
      <w:pPr>
        <w:pStyle w:val="21"/>
        <w:ind w:firstLine="480"/>
      </w:pPr>
      <w:r>
        <w:rPr>
          <w:rFonts w:hint="eastAsia"/>
        </w:rPr>
        <w:tab/>
      </w:r>
      <w:r>
        <w:rPr>
          <w:rFonts w:hint="eastAsia"/>
        </w:rPr>
        <w:t>第五行：最多经过的节点数</w:t>
      </w:r>
      <w:r>
        <w:t>；</w:t>
      </w:r>
    </w:p>
    <w:p w14:paraId="474A72A0" w14:textId="53CAACC0" w:rsidR="009E6BC1" w:rsidRDefault="009E6BC1" w:rsidP="009E6BC1">
      <w:pPr>
        <w:pStyle w:val="21"/>
        <w:ind w:firstLine="480"/>
      </w:pPr>
      <w:r>
        <w:t>3. result.csv</w:t>
      </w:r>
      <w:r w:rsidR="00D57A5D">
        <w:t>：</w:t>
      </w:r>
      <w:r w:rsidR="00D57A5D">
        <w:rPr>
          <w:rFonts w:hint="eastAsia"/>
        </w:rPr>
        <w:t>存储运行结果</w:t>
      </w:r>
    </w:p>
    <w:p w14:paraId="7C12B7E6" w14:textId="74A1C39B" w:rsidR="009E6BC1" w:rsidRDefault="00F158FE" w:rsidP="009E6BC1">
      <w:pPr>
        <w:pStyle w:val="21"/>
        <w:ind w:firstLine="480"/>
      </w:pPr>
      <w:r>
        <w:rPr>
          <w:rFonts w:hint="eastAsia"/>
        </w:rPr>
        <w:t>程序</w:t>
      </w:r>
      <w:r>
        <w:t>运行时读取这三个文件，</w:t>
      </w:r>
      <w:r>
        <w:t>topo.csv</w:t>
      </w:r>
      <w:r>
        <w:rPr>
          <w:rFonts w:hint="eastAsia"/>
        </w:rPr>
        <w:t>为</w:t>
      </w:r>
      <w:r>
        <w:t>无向图信息，</w:t>
      </w:r>
      <w:r>
        <w:rPr>
          <w:rFonts w:hint="eastAsia"/>
        </w:rPr>
        <w:t>de</w:t>
      </w:r>
      <w:r>
        <w:t>mand.csv</w:t>
      </w:r>
      <w:r>
        <w:rPr>
          <w:rFonts w:hint="eastAsia"/>
        </w:rPr>
        <w:t>为</w:t>
      </w:r>
      <w:r>
        <w:t>限制信息，</w:t>
      </w:r>
      <w:r>
        <w:rPr>
          <w:rFonts w:hint="eastAsia"/>
        </w:rPr>
        <w:t>输出</w:t>
      </w:r>
      <w:r>
        <w:t>结果存在</w:t>
      </w:r>
      <w:r>
        <w:t>result.csv</w:t>
      </w:r>
      <w:r>
        <w:rPr>
          <w:rFonts w:hint="eastAsia"/>
        </w:rPr>
        <w:t>中</w:t>
      </w:r>
      <w:r>
        <w:t>。</w:t>
      </w:r>
    </w:p>
    <w:p w14:paraId="260BE253" w14:textId="3896F3BC" w:rsidR="00F158FE" w:rsidRDefault="00F158FE" w:rsidP="009E6BC1">
      <w:pPr>
        <w:pStyle w:val="21"/>
        <w:ind w:firstLine="480"/>
      </w:pPr>
      <w:r>
        <w:rPr>
          <w:rFonts w:hint="eastAsia"/>
        </w:rPr>
        <w:t>如下</w:t>
      </w:r>
      <w:r>
        <w:t>图所示</w:t>
      </w:r>
      <w:r w:rsidR="00457C1C">
        <w:t>，</w:t>
      </w:r>
      <w:r w:rsidR="00457C1C">
        <w:rPr>
          <w:rFonts w:hint="eastAsia"/>
        </w:rPr>
        <w:t>为</w:t>
      </w:r>
      <w:r w:rsidR="00457C1C">
        <w:t>一个简单</w:t>
      </w:r>
      <w:r w:rsidR="00457C1C">
        <w:t>case</w:t>
      </w:r>
      <w:r w:rsidR="00457C1C">
        <w:t>，</w:t>
      </w:r>
      <w:r w:rsidR="00457C1C">
        <w:rPr>
          <w:rFonts w:hint="eastAsia"/>
        </w:rPr>
        <w:t>及</w:t>
      </w:r>
      <w:r w:rsidR="009E6BC1">
        <w:t>其文件表示形式，</w:t>
      </w:r>
      <w:r w:rsidR="009E6BC1">
        <w:rPr>
          <w:rFonts w:hint="eastAsia"/>
        </w:rPr>
        <w:t>表示</w:t>
      </w:r>
      <w:r w:rsidR="009E6BC1">
        <w:t>起点</w:t>
      </w:r>
      <w:r w:rsidR="009E6BC1">
        <w:t>2</w:t>
      </w:r>
      <w:r w:rsidR="009E6BC1">
        <w:t>，</w:t>
      </w:r>
      <w:r w:rsidR="009E6BC1">
        <w:rPr>
          <w:rFonts w:hint="eastAsia"/>
        </w:rPr>
        <w:t>终点</w:t>
      </w:r>
      <w:r w:rsidR="009E6BC1">
        <w:t>3</w:t>
      </w:r>
      <w:r w:rsidR="009E6BC1">
        <w:t>，</w:t>
      </w:r>
      <w:r w:rsidR="009E6BC1">
        <w:rPr>
          <w:rFonts w:hint="eastAsia"/>
        </w:rPr>
        <w:t>必经</w:t>
      </w:r>
      <w:r w:rsidR="009E6BC1">
        <w:t>点</w:t>
      </w:r>
      <w:r w:rsidR="009E6BC1">
        <w:t>1</w:t>
      </w:r>
      <w:r w:rsidR="009E6BC1">
        <w:t>，</w:t>
      </w:r>
      <w:r w:rsidR="009E6BC1">
        <w:rPr>
          <w:rFonts w:hint="eastAsia"/>
        </w:rPr>
        <w:t>必经边</w:t>
      </w:r>
      <w:r w:rsidR="009E6BC1">
        <w:t>（</w:t>
      </w:r>
      <w:r w:rsidR="009E6BC1">
        <w:t>0</w:t>
      </w:r>
      <w:r w:rsidR="009E6BC1">
        <w:t>，</w:t>
      </w:r>
      <w:r w:rsidR="009E6BC1">
        <w:t>1</w:t>
      </w:r>
      <w:r w:rsidR="009E6BC1">
        <w:t>），</w:t>
      </w:r>
      <w:r w:rsidR="009E6BC1">
        <w:rPr>
          <w:rFonts w:hint="eastAsia"/>
        </w:rPr>
        <w:t>禁止</w:t>
      </w:r>
      <w:r w:rsidR="009E6BC1">
        <w:t>边（</w:t>
      </w:r>
      <w:r w:rsidR="009E6BC1">
        <w:t>2</w:t>
      </w:r>
      <w:r w:rsidR="009E6BC1">
        <w:t>，</w:t>
      </w:r>
      <w:r w:rsidR="009E6BC1">
        <w:t>3</w:t>
      </w:r>
      <w:r w:rsidR="009E6BC1">
        <w:t>），</w:t>
      </w:r>
      <w:r w:rsidR="009E6BC1">
        <w:rPr>
          <w:rFonts w:hint="eastAsia"/>
        </w:rPr>
        <w:t>节点</w:t>
      </w:r>
      <w:r w:rsidR="009E6BC1">
        <w:t>限制</w:t>
      </w:r>
      <w:r w:rsidR="009E6BC1">
        <w:t>5</w:t>
      </w:r>
      <w:r w:rsidR="009E6BC1">
        <w:rPr>
          <w:rFonts w:hint="eastAsia"/>
        </w:rPr>
        <w:t>的</w:t>
      </w:r>
      <w:r w:rsidR="009E6BC1">
        <w:t>一个</w:t>
      </w:r>
      <w:r w:rsidR="009E6BC1">
        <w:t>case</w:t>
      </w:r>
      <w:r w:rsidR="009E6BC1">
        <w:t>。</w:t>
      </w:r>
    </w:p>
    <w:p w14:paraId="4A8E6713" w14:textId="1A759989" w:rsidR="00001B98" w:rsidRDefault="009E6BC1" w:rsidP="009E6BC1">
      <w:pPr>
        <w:pStyle w:val="21"/>
        <w:ind w:firstLine="480"/>
        <w:jc w:val="left"/>
      </w:pPr>
      <w:r w:rsidRPr="009E6BC1">
        <w:rPr>
          <w:noProof/>
        </w:rPr>
        <w:drawing>
          <wp:inline distT="0" distB="0" distL="0" distR="0" wp14:anchorId="2C8FE0CE" wp14:editId="3C0F943B">
            <wp:extent cx="5274310" cy="1233394"/>
            <wp:effectExtent l="0" t="0" r="889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941" cy="123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4C64" w14:textId="3FB0066C" w:rsidR="00F158FE" w:rsidRDefault="00F158FE" w:rsidP="00F158FE">
      <w:pPr>
        <w:pStyle w:val="1"/>
      </w:pPr>
      <w:r>
        <w:rPr>
          <w:rFonts w:hint="eastAsia"/>
        </w:rPr>
        <w:t>程序</w:t>
      </w:r>
      <w:r>
        <w:t>说明</w:t>
      </w:r>
    </w:p>
    <w:p w14:paraId="2B8BA618" w14:textId="4309AC2C" w:rsidR="003968D1" w:rsidRPr="003968D1" w:rsidRDefault="004F58CD" w:rsidP="003968D1">
      <w:pPr>
        <w:pStyle w:val="21"/>
        <w:ind w:firstLine="480"/>
      </w:pPr>
      <w:r>
        <w:t>我们的程序读取图信息和限制信息</w:t>
      </w:r>
      <w:bookmarkStart w:id="0" w:name="_GoBack"/>
      <w:bookmarkEnd w:id="0"/>
      <w:r w:rsidR="00C74686">
        <w:t>，</w:t>
      </w:r>
      <w:r w:rsidR="003968D1">
        <w:rPr>
          <w:rFonts w:hint="eastAsia"/>
        </w:rPr>
        <w:t>如果得到</w:t>
      </w:r>
      <w:r w:rsidR="003968D1">
        <w:t>满足所有条件的最优解，</w:t>
      </w:r>
      <w:r w:rsidR="003968D1">
        <w:rPr>
          <w:rFonts w:hint="eastAsia"/>
        </w:rPr>
        <w:t>输出</w:t>
      </w:r>
      <w:r w:rsidR="003968D1">
        <w:t>；</w:t>
      </w:r>
      <w:r w:rsidR="003968D1">
        <w:rPr>
          <w:rFonts w:hint="eastAsia"/>
        </w:rPr>
        <w:t>如果不能</w:t>
      </w:r>
      <w:r w:rsidR="003968D1">
        <w:t>满足所有条件，</w:t>
      </w:r>
      <w:r w:rsidR="003968D1">
        <w:rPr>
          <w:rFonts w:hint="eastAsia"/>
        </w:rPr>
        <w:t>输出</w:t>
      </w:r>
      <w:r w:rsidR="003968D1">
        <w:t>近似解，</w:t>
      </w:r>
      <w:r w:rsidR="003968D1">
        <w:rPr>
          <w:rFonts w:hint="eastAsia"/>
        </w:rPr>
        <w:t>并</w:t>
      </w:r>
      <w:r w:rsidR="003968D1">
        <w:t>给出不能满足的原因。</w:t>
      </w:r>
      <w:r w:rsidR="00C74686">
        <w:t>由于我们使用了两种算法，所以给出两个程序，具体说明</w:t>
      </w:r>
      <w:r w:rsidR="009A4A61">
        <w:t>如下</w:t>
      </w:r>
      <w:r w:rsidR="00C74686">
        <w:t>。</w:t>
      </w:r>
    </w:p>
    <w:p w14:paraId="0FC4DA9A" w14:textId="54BAC5EB" w:rsidR="00C45195" w:rsidRDefault="00C45195" w:rsidP="00457C1C">
      <w:pPr>
        <w:pStyle w:val="2"/>
      </w:pPr>
      <w:r>
        <w:rPr>
          <w:rFonts w:hint="eastAsia"/>
        </w:rPr>
        <w:lastRenderedPageBreak/>
        <w:t>指派</w:t>
      </w:r>
      <w:r>
        <w:t>模型结合</w:t>
      </w:r>
      <w:r>
        <w:rPr>
          <w:rFonts w:hint="eastAsia"/>
        </w:rPr>
        <w:t>分支</w:t>
      </w:r>
      <w:r>
        <w:t>定界</w:t>
      </w:r>
      <w:r>
        <w:rPr>
          <w:rFonts w:hint="eastAsia"/>
        </w:rPr>
        <w:t>算法</w:t>
      </w:r>
    </w:p>
    <w:p w14:paraId="5EF341F0" w14:textId="5E82CBF0" w:rsidR="001C0242" w:rsidRPr="001C0242" w:rsidRDefault="001C0242" w:rsidP="001C0242">
      <w:pPr>
        <w:pStyle w:val="3"/>
      </w:pPr>
      <w:r>
        <w:rPr>
          <w:rFonts w:hint="eastAsia"/>
        </w:rPr>
        <w:t>使用</w:t>
      </w:r>
      <w:r>
        <w:t>说明</w:t>
      </w:r>
    </w:p>
    <w:p w14:paraId="6C9336B2" w14:textId="3D60AD7F" w:rsidR="00001B98" w:rsidRDefault="00457C1C" w:rsidP="00001B98">
      <w:pPr>
        <w:pStyle w:val="21"/>
        <w:ind w:firstLine="480"/>
      </w:pPr>
      <w:r>
        <w:t>运行环境：</w:t>
      </w:r>
      <w:r w:rsidR="00E069DE">
        <w:t>L</w:t>
      </w:r>
      <w:r>
        <w:t xml:space="preserve">inux /mac </w:t>
      </w:r>
      <w:proofErr w:type="spellStart"/>
      <w:r>
        <w:t>osx</w:t>
      </w:r>
      <w:proofErr w:type="spellEnd"/>
      <w:r>
        <w:t>系统，程序用</w:t>
      </w:r>
      <w:r>
        <w:t>Java</w:t>
      </w:r>
      <w:r>
        <w:t>语言编写，</w:t>
      </w:r>
      <w:r>
        <w:rPr>
          <w:rFonts w:hint="eastAsia"/>
        </w:rPr>
        <w:t>运行</w:t>
      </w:r>
      <w:r>
        <w:t>环境需</w:t>
      </w:r>
      <w:r>
        <w:rPr>
          <w:rFonts w:hint="eastAsia"/>
        </w:rPr>
        <w:t>预先</w:t>
      </w:r>
      <w:r>
        <w:t>安装</w:t>
      </w:r>
      <w:r>
        <w:t>java</w:t>
      </w:r>
      <w:r>
        <w:rPr>
          <w:rFonts w:hint="eastAsia"/>
        </w:rPr>
        <w:t>运行</w:t>
      </w:r>
      <w:r>
        <w:t>环境</w:t>
      </w:r>
      <w:r>
        <w:t>(</w:t>
      </w:r>
      <w:proofErr w:type="spellStart"/>
      <w:r>
        <w:t>jdk</w:t>
      </w:r>
      <w:proofErr w:type="spellEnd"/>
      <w:r>
        <w:t>/</w:t>
      </w:r>
      <w:proofErr w:type="spellStart"/>
      <w:r>
        <w:t>jre</w:t>
      </w:r>
      <w:proofErr w:type="spellEnd"/>
      <w:r>
        <w:t xml:space="preserve"> 1.8</w:t>
      </w:r>
      <w:r>
        <w:rPr>
          <w:rFonts w:hint="eastAsia"/>
        </w:rPr>
        <w:t>版本</w:t>
      </w:r>
      <w:r>
        <w:t>)</w:t>
      </w:r>
      <w:r>
        <w:t>；</w:t>
      </w:r>
      <w:r w:rsidR="00727475">
        <w:t>我们提供运行脚本，使用如下：</w:t>
      </w:r>
      <w:r>
        <w:t>在终端中直接运行命令；</w:t>
      </w:r>
      <w:r w:rsidR="00C45195" w:rsidRPr="00C45195">
        <w:t>run.sh /xxx/topo.csv /xxx/demand.csv /xxx/result.csv</w:t>
      </w:r>
      <w:r w:rsidR="00C45195">
        <w:t>；</w:t>
      </w:r>
      <w:r w:rsidR="00C45195">
        <w:rPr>
          <w:rFonts w:hint="eastAsia"/>
        </w:rPr>
        <w:t>如下图所示</w:t>
      </w:r>
      <w:r w:rsidR="0075401E">
        <w:t>，为</w:t>
      </w:r>
      <w:r w:rsidR="0075401E">
        <w:rPr>
          <w:rFonts w:hint="eastAsia"/>
        </w:rPr>
        <w:t>运行官方</w:t>
      </w:r>
      <w:r w:rsidR="0075401E">
        <w:t>用例时的情况</w:t>
      </w:r>
      <w:r w:rsidR="002C705C">
        <w:t>：</w:t>
      </w:r>
    </w:p>
    <w:p w14:paraId="76343EBA" w14:textId="4F7D3B2D" w:rsidR="00C45195" w:rsidRDefault="00D57A5D" w:rsidP="00001B98">
      <w:pPr>
        <w:pStyle w:val="21"/>
        <w:ind w:firstLine="480"/>
      </w:pPr>
      <w:r w:rsidRPr="00D57A5D">
        <w:rPr>
          <w:noProof/>
        </w:rPr>
        <w:drawing>
          <wp:inline distT="0" distB="0" distL="0" distR="0" wp14:anchorId="125408EA" wp14:editId="1DD2E492">
            <wp:extent cx="4846357" cy="1742845"/>
            <wp:effectExtent l="0" t="0" r="508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3608" cy="174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C7CF" w14:textId="4D4F89EE" w:rsidR="004E7970" w:rsidRDefault="004E7970" w:rsidP="004E7970">
      <w:pPr>
        <w:pStyle w:val="21"/>
        <w:ind w:firstLineChars="0" w:firstLine="0"/>
      </w:pPr>
      <w:r>
        <w:t>此外，源代码在</w:t>
      </w:r>
      <w:r>
        <w:t>code/</w:t>
      </w:r>
      <w:proofErr w:type="spellStart"/>
      <w:r>
        <w:t>src</w:t>
      </w:r>
      <w:proofErr w:type="spellEnd"/>
      <w:r>
        <w:rPr>
          <w:rFonts w:hint="eastAsia"/>
        </w:rPr>
        <w:t>文件</w:t>
      </w:r>
      <w:r>
        <w:t>夹下，</w:t>
      </w:r>
      <w:r>
        <w:rPr>
          <w:rFonts w:hint="eastAsia"/>
        </w:rPr>
        <w:t>我们</w:t>
      </w:r>
      <w:r>
        <w:t>提供一键编译打包的</w:t>
      </w:r>
      <w:r w:rsidR="002C705C">
        <w:rPr>
          <w:rFonts w:hint="eastAsia"/>
        </w:rPr>
        <w:t>脚本</w:t>
      </w:r>
      <w:r>
        <w:t>，直接运行</w:t>
      </w:r>
      <w:r>
        <w:t>build.sh</w:t>
      </w:r>
      <w:r>
        <w:rPr>
          <w:rFonts w:hint="eastAsia"/>
        </w:rPr>
        <w:t>即可</w:t>
      </w:r>
      <w:r>
        <w:t>得到</w:t>
      </w:r>
      <w:r w:rsidR="00500250">
        <w:t>jar</w:t>
      </w:r>
      <w:r w:rsidR="00500250">
        <w:rPr>
          <w:rFonts w:hint="eastAsia"/>
        </w:rPr>
        <w:t>包</w:t>
      </w:r>
      <w:r w:rsidR="00500250">
        <w:t>。</w:t>
      </w:r>
    </w:p>
    <w:p w14:paraId="5AD6945F" w14:textId="47CFDA93" w:rsidR="001C0242" w:rsidRDefault="001C0242" w:rsidP="001C0242">
      <w:pPr>
        <w:pStyle w:val="3"/>
      </w:pPr>
      <w:r>
        <w:rPr>
          <w:rFonts w:hint="eastAsia"/>
        </w:rPr>
        <w:t>源代码</w:t>
      </w:r>
      <w:r>
        <w:t>说明</w:t>
      </w:r>
    </w:p>
    <w:p w14:paraId="5A4E9169" w14:textId="0BC12E99" w:rsidR="007E3163" w:rsidRDefault="00881651" w:rsidP="007E3163">
      <w:pPr>
        <w:pStyle w:val="21"/>
        <w:ind w:firstLine="480"/>
        <w:jc w:val="left"/>
      </w:pPr>
      <w:r>
        <w:t>源</w:t>
      </w:r>
      <w:r w:rsidR="007E3163">
        <w:t>代码结构如下：</w:t>
      </w:r>
    </w:p>
    <w:p w14:paraId="2D6FA218" w14:textId="2F21A231" w:rsidR="001C0242" w:rsidRDefault="007E3163" w:rsidP="007E3163">
      <w:pPr>
        <w:pStyle w:val="21"/>
        <w:ind w:firstLine="480"/>
        <w:jc w:val="center"/>
      </w:pPr>
      <w:r w:rsidRPr="007E3163">
        <w:rPr>
          <w:noProof/>
        </w:rPr>
        <w:drawing>
          <wp:inline distT="0" distB="0" distL="0" distR="0" wp14:anchorId="3857F4CA" wp14:editId="54FB13B0">
            <wp:extent cx="2579109" cy="1876394"/>
            <wp:effectExtent l="0" t="0" r="12065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7793" cy="188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6B26" w14:textId="3E977B9F" w:rsidR="007E3163" w:rsidRDefault="007E3163" w:rsidP="007E3163">
      <w:pPr>
        <w:pStyle w:val="21"/>
        <w:ind w:firstLine="480"/>
      </w:pPr>
      <w:r>
        <w:rPr>
          <w:rFonts w:hint="eastAsia"/>
        </w:rPr>
        <w:t>各</w:t>
      </w:r>
      <w:r>
        <w:t>代码文件说明</w:t>
      </w:r>
      <w:r w:rsidR="00D57A5D">
        <w:t>:</w:t>
      </w:r>
    </w:p>
    <w:p w14:paraId="1EF7431C" w14:textId="4FEB5B89" w:rsidR="007E3163" w:rsidRDefault="007E3163" w:rsidP="007E3163">
      <w:pPr>
        <w:pStyle w:val="21"/>
        <w:numPr>
          <w:ilvl w:val="0"/>
          <w:numId w:val="23"/>
        </w:numPr>
        <w:ind w:firstLineChars="0"/>
      </w:pPr>
      <w:r>
        <w:rPr>
          <w:rFonts w:hint="eastAsia"/>
        </w:rPr>
        <w:t>Ma</w:t>
      </w:r>
      <w:r>
        <w:t>in.java</w:t>
      </w:r>
      <w:r>
        <w:rPr>
          <w:rFonts w:hint="eastAsia"/>
        </w:rPr>
        <w:t>为</w:t>
      </w:r>
      <w:r>
        <w:t>程序入口</w:t>
      </w:r>
      <w:r w:rsidR="004F7C15">
        <w:t>，</w:t>
      </w:r>
      <w:r w:rsidR="004F7C15">
        <w:rPr>
          <w:rFonts w:hint="eastAsia"/>
        </w:rPr>
        <w:t>通过</w:t>
      </w:r>
      <w:r w:rsidR="004F7C15">
        <w:t>main</w:t>
      </w:r>
      <w:r w:rsidR="004F7C15">
        <w:t>函数带参数运行</w:t>
      </w:r>
      <w:r w:rsidR="00881651">
        <w:t>，</w:t>
      </w:r>
      <w:r w:rsidR="00881651">
        <w:rPr>
          <w:rFonts w:hint="eastAsia"/>
        </w:rPr>
        <w:t>调用</w:t>
      </w:r>
      <w:proofErr w:type="spellStart"/>
      <w:r w:rsidR="00881651">
        <w:t>Route.searchRoute</w:t>
      </w:r>
      <w:proofErr w:type="spellEnd"/>
      <w:r w:rsidR="00881651">
        <w:t>()</w:t>
      </w:r>
      <w:r w:rsidR="00881651">
        <w:rPr>
          <w:rFonts w:hint="eastAsia"/>
        </w:rPr>
        <w:t>运行</w:t>
      </w:r>
      <w:r w:rsidR="00881651">
        <w:t>算法</w:t>
      </w:r>
      <w:r>
        <w:t>；</w:t>
      </w:r>
    </w:p>
    <w:p w14:paraId="7339B912" w14:textId="732B0457" w:rsidR="007E3163" w:rsidRDefault="007E3163" w:rsidP="007E3163">
      <w:pPr>
        <w:pStyle w:val="21"/>
        <w:numPr>
          <w:ilvl w:val="0"/>
          <w:numId w:val="23"/>
        </w:numPr>
        <w:ind w:firstLineChars="0"/>
      </w:pPr>
      <w:r>
        <w:rPr>
          <w:rFonts w:hint="eastAsia"/>
        </w:rPr>
        <w:t>G</w:t>
      </w:r>
      <w:r>
        <w:t>raph.java</w:t>
      </w:r>
      <w:r>
        <w:rPr>
          <w:rFonts w:hint="eastAsia"/>
        </w:rPr>
        <w:t>操作</w:t>
      </w:r>
      <w:r>
        <w:t>文件，</w:t>
      </w:r>
      <w:r w:rsidR="001666C7">
        <w:rPr>
          <w:rFonts w:hint="eastAsia"/>
        </w:rPr>
        <w:t>构建</w:t>
      </w:r>
      <w:r>
        <w:t>原始图和</w:t>
      </w:r>
      <w:r w:rsidR="001666C7">
        <w:t>读取</w:t>
      </w:r>
      <w:r>
        <w:t>限制条件信息；</w:t>
      </w:r>
    </w:p>
    <w:p w14:paraId="1BAF0FCC" w14:textId="1BA03775" w:rsidR="007E3163" w:rsidRDefault="007E3163" w:rsidP="007E3163">
      <w:pPr>
        <w:pStyle w:val="21"/>
        <w:numPr>
          <w:ilvl w:val="0"/>
          <w:numId w:val="23"/>
        </w:numPr>
        <w:ind w:firstLineChars="0"/>
      </w:pPr>
      <w:r>
        <w:rPr>
          <w:rFonts w:hint="eastAsia"/>
        </w:rPr>
        <w:t>TSP</w:t>
      </w:r>
      <w:r>
        <w:t xml:space="preserve">.java </w:t>
      </w:r>
      <w:r>
        <w:rPr>
          <w:rFonts w:hint="eastAsia"/>
        </w:rPr>
        <w:t>为求解</w:t>
      </w:r>
      <w:r>
        <w:t>TS</w:t>
      </w:r>
      <w:r>
        <w:rPr>
          <w:rFonts w:hint="eastAsia"/>
        </w:rPr>
        <w:t>P</w:t>
      </w:r>
      <w:r>
        <w:rPr>
          <w:rFonts w:hint="eastAsia"/>
        </w:rPr>
        <w:t>模型</w:t>
      </w:r>
      <w:r>
        <w:t>代码，</w:t>
      </w:r>
      <w:r>
        <w:rPr>
          <w:rFonts w:hint="eastAsia"/>
        </w:rPr>
        <w:t>主要</w:t>
      </w:r>
      <w:r>
        <w:t>包括分支定界法的实现</w:t>
      </w:r>
      <w:r w:rsidR="00383241">
        <w:t>(</w:t>
      </w:r>
      <w:proofErr w:type="spellStart"/>
      <w:r w:rsidR="00383241">
        <w:t>branchAndBound</w:t>
      </w:r>
      <w:proofErr w:type="spellEnd"/>
      <w:r w:rsidR="00383241">
        <w:rPr>
          <w:rFonts w:hint="eastAsia"/>
        </w:rPr>
        <w:t>函数</w:t>
      </w:r>
      <w:r w:rsidR="00383241">
        <w:t>)</w:t>
      </w:r>
      <w:r>
        <w:t>；</w:t>
      </w:r>
    </w:p>
    <w:p w14:paraId="7D4ADC4A" w14:textId="52C30140" w:rsidR="007E3163" w:rsidRDefault="007E3163" w:rsidP="007E3163">
      <w:pPr>
        <w:pStyle w:val="21"/>
        <w:numPr>
          <w:ilvl w:val="0"/>
          <w:numId w:val="23"/>
        </w:numPr>
        <w:ind w:firstLineChars="0"/>
      </w:pPr>
      <w:r>
        <w:rPr>
          <w:rFonts w:hint="eastAsia"/>
        </w:rPr>
        <w:t>KM</w:t>
      </w:r>
      <w:r>
        <w:t>Compressed.</w:t>
      </w:r>
      <w:r>
        <w:rPr>
          <w:rFonts w:hint="eastAsia"/>
        </w:rPr>
        <w:t>java</w:t>
      </w:r>
      <w:r>
        <w:rPr>
          <w:rFonts w:hint="eastAsia"/>
        </w:rPr>
        <w:t>为</w:t>
      </w:r>
      <w:r>
        <w:t>用</w:t>
      </w:r>
      <w:r>
        <w:t>KM</w:t>
      </w:r>
      <w:r>
        <w:t>算法求解指派问题的实现；</w:t>
      </w:r>
    </w:p>
    <w:p w14:paraId="51FA46C3" w14:textId="220F7226" w:rsidR="007E3163" w:rsidRDefault="007E3163" w:rsidP="007E3163">
      <w:pPr>
        <w:pStyle w:val="21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Route</w:t>
      </w:r>
      <w:r>
        <w:t>.java</w:t>
      </w:r>
      <w:r w:rsidR="00B00078">
        <w:rPr>
          <w:rFonts w:hint="eastAsia"/>
        </w:rPr>
        <w:t>整体</w:t>
      </w:r>
      <w:r w:rsidR="00B00078">
        <w:t>算法入口，</w:t>
      </w:r>
      <w:r w:rsidR="00B00078">
        <w:rPr>
          <w:rFonts w:hint="eastAsia"/>
        </w:rPr>
        <w:t>实现</w:t>
      </w:r>
      <w:r w:rsidR="00B00078">
        <w:t>迭代求解</w:t>
      </w:r>
      <w:r>
        <w:t>，</w:t>
      </w:r>
      <w:r>
        <w:rPr>
          <w:rFonts w:hint="eastAsia"/>
        </w:rPr>
        <w:t>控制</w:t>
      </w:r>
      <w:r>
        <w:t>算法流程；</w:t>
      </w:r>
    </w:p>
    <w:p w14:paraId="015E478A" w14:textId="7B29A93F" w:rsidR="007E3163" w:rsidRDefault="007E3163" w:rsidP="007E3163">
      <w:pPr>
        <w:pStyle w:val="21"/>
        <w:numPr>
          <w:ilvl w:val="0"/>
          <w:numId w:val="23"/>
        </w:numPr>
        <w:ind w:firstLineChars="0"/>
      </w:pPr>
      <w:r>
        <w:t>Dijkstra.java</w:t>
      </w:r>
      <w:r>
        <w:rPr>
          <w:rFonts w:hint="eastAsia"/>
        </w:rPr>
        <w:t>为</w:t>
      </w:r>
      <w:r>
        <w:t>堆优化的</w:t>
      </w:r>
      <w:proofErr w:type="spellStart"/>
      <w:r>
        <w:t>Dijkstra</w:t>
      </w:r>
      <w:proofErr w:type="spellEnd"/>
      <w:r>
        <w:t>算法实现；</w:t>
      </w:r>
    </w:p>
    <w:p w14:paraId="5EE60E85" w14:textId="02726F6F" w:rsidR="007E3163" w:rsidRDefault="007E3163" w:rsidP="007E3163">
      <w:pPr>
        <w:pStyle w:val="21"/>
        <w:numPr>
          <w:ilvl w:val="0"/>
          <w:numId w:val="23"/>
        </w:numPr>
        <w:ind w:firstLineChars="0"/>
      </w:pPr>
      <w:r>
        <w:rPr>
          <w:rFonts w:hint="eastAsia"/>
        </w:rPr>
        <w:t>GraphCompressed</w:t>
      </w:r>
      <w:r>
        <w:t>.java</w:t>
      </w:r>
      <w:r>
        <w:rPr>
          <w:rFonts w:hint="eastAsia"/>
        </w:rPr>
        <w:t>为</w:t>
      </w:r>
      <w:r>
        <w:t>对</w:t>
      </w:r>
      <w:r>
        <w:rPr>
          <w:rFonts w:hint="eastAsia"/>
        </w:rPr>
        <w:t>原始</w:t>
      </w:r>
      <w:r>
        <w:t>图进行压缩，</w:t>
      </w:r>
      <w:r>
        <w:rPr>
          <w:rFonts w:hint="eastAsia"/>
        </w:rPr>
        <w:t>并</w:t>
      </w:r>
      <w:r>
        <w:t>构建新图；</w:t>
      </w:r>
    </w:p>
    <w:p w14:paraId="2CBE089B" w14:textId="60E9BFDD" w:rsidR="007E3163" w:rsidRDefault="007E3163" w:rsidP="007E3163">
      <w:pPr>
        <w:pStyle w:val="21"/>
        <w:numPr>
          <w:ilvl w:val="0"/>
          <w:numId w:val="23"/>
        </w:numPr>
        <w:ind w:firstLineChars="0"/>
      </w:pPr>
      <w:r>
        <w:rPr>
          <w:rFonts w:hint="eastAsia"/>
        </w:rPr>
        <w:t>Solu</w:t>
      </w:r>
      <w:r>
        <w:t>tionNode.java</w:t>
      </w:r>
      <w:r>
        <w:rPr>
          <w:rFonts w:hint="eastAsia"/>
        </w:rPr>
        <w:t>为</w:t>
      </w:r>
      <w:r>
        <w:t>分支</w:t>
      </w:r>
      <w:r>
        <w:rPr>
          <w:rFonts w:hint="eastAsia"/>
        </w:rPr>
        <w:t>定界法</w:t>
      </w:r>
      <w:r>
        <w:t>的解节点；</w:t>
      </w:r>
    </w:p>
    <w:p w14:paraId="403CE48A" w14:textId="5E82F479" w:rsidR="007E3163" w:rsidRPr="001C0242" w:rsidRDefault="007E3163" w:rsidP="007E3163">
      <w:pPr>
        <w:pStyle w:val="21"/>
        <w:numPr>
          <w:ilvl w:val="0"/>
          <w:numId w:val="23"/>
        </w:numPr>
        <w:ind w:firstLineChars="0"/>
      </w:pPr>
      <w:r>
        <w:rPr>
          <w:rFonts w:hint="eastAsia"/>
        </w:rPr>
        <w:t>Ti</w:t>
      </w:r>
      <w:r>
        <w:t>leUtil.java</w:t>
      </w:r>
      <w:r>
        <w:rPr>
          <w:rFonts w:hint="eastAsia"/>
        </w:rPr>
        <w:t>和</w:t>
      </w:r>
      <w:r>
        <w:t>Timeutil.java</w:t>
      </w:r>
      <w:r>
        <w:rPr>
          <w:rFonts w:hint="eastAsia"/>
        </w:rPr>
        <w:t>为</w:t>
      </w:r>
      <w:r>
        <w:t>工具函数，</w:t>
      </w:r>
      <w:r>
        <w:rPr>
          <w:rFonts w:hint="eastAsia"/>
        </w:rPr>
        <w:t>读取</w:t>
      </w:r>
      <w:r>
        <w:t>文件和计算时间；</w:t>
      </w:r>
    </w:p>
    <w:p w14:paraId="0AA05EFD" w14:textId="7C500DF6" w:rsidR="00886E0C" w:rsidRDefault="00886E0C" w:rsidP="00886E0C">
      <w:pPr>
        <w:pStyle w:val="2"/>
      </w:pPr>
      <w:r>
        <w:rPr>
          <w:rFonts w:hint="eastAsia"/>
        </w:rPr>
        <w:t>线性规划</w:t>
      </w:r>
      <w:r>
        <w:t>结合</w:t>
      </w:r>
      <w:proofErr w:type="spellStart"/>
      <w:r>
        <w:t>lpsolve</w:t>
      </w:r>
      <w:proofErr w:type="spellEnd"/>
      <w:r>
        <w:rPr>
          <w:rFonts w:hint="eastAsia"/>
        </w:rPr>
        <w:t>求解器</w:t>
      </w:r>
    </w:p>
    <w:p w14:paraId="039DAEFE" w14:textId="34C1AFEF" w:rsidR="0075401E" w:rsidRDefault="0075401E" w:rsidP="0075401E">
      <w:pPr>
        <w:pStyle w:val="21"/>
        <w:ind w:firstLine="480"/>
      </w:pPr>
      <w:r>
        <w:t>本程序用</w:t>
      </w:r>
      <w:r>
        <w:t>C++</w:t>
      </w:r>
      <w:r>
        <w:rPr>
          <w:rFonts w:hint="eastAsia"/>
        </w:rPr>
        <w:t>编写</w:t>
      </w:r>
      <w:r>
        <w:t>，</w:t>
      </w:r>
      <w:r>
        <w:rPr>
          <w:rFonts w:hint="eastAsia"/>
        </w:rPr>
        <w:t>并</w:t>
      </w:r>
      <w:r>
        <w:t>调用了</w:t>
      </w:r>
      <w:r w:rsidR="00CF7E7A" w:rsidRPr="00CF7E7A">
        <w:t>lpsolve5.5.2.5</w:t>
      </w:r>
      <w:r>
        <w:t>库。</w:t>
      </w:r>
      <w:r>
        <w:rPr>
          <w:rFonts w:hint="eastAsia"/>
        </w:rPr>
        <w:t>运行</w:t>
      </w:r>
      <w:r>
        <w:t>环境</w:t>
      </w:r>
      <w:r w:rsidR="0027418C">
        <w:t>为</w:t>
      </w:r>
      <w:r w:rsidR="00F91F36">
        <w:rPr>
          <w:rFonts w:hint="eastAsia"/>
          <w:b/>
        </w:rPr>
        <w:t>L</w:t>
      </w:r>
      <w:r w:rsidRPr="00CF7E7A">
        <w:rPr>
          <w:b/>
        </w:rPr>
        <w:t>inux64</w:t>
      </w:r>
      <w:r w:rsidRPr="00CF7E7A">
        <w:rPr>
          <w:rFonts w:hint="eastAsia"/>
          <w:b/>
        </w:rPr>
        <w:t>位</w:t>
      </w:r>
      <w:r w:rsidRPr="00CF7E7A">
        <w:rPr>
          <w:b/>
        </w:rPr>
        <w:t>系统</w:t>
      </w:r>
      <w:r>
        <w:t>（</w:t>
      </w:r>
      <w:r w:rsidR="00CF7E7A">
        <w:t>其他系统，</w:t>
      </w:r>
      <w:r w:rsidR="00CF7E7A">
        <w:rPr>
          <w:rFonts w:hint="eastAsia"/>
        </w:rPr>
        <w:t>如</w:t>
      </w:r>
      <w:r w:rsidR="00F91F36">
        <w:rPr>
          <w:rFonts w:hint="eastAsia"/>
        </w:rPr>
        <w:t>L</w:t>
      </w:r>
      <w:r w:rsidR="00CF7E7A">
        <w:t>inux32</w:t>
      </w:r>
      <w:r w:rsidR="00F91F36">
        <w:rPr>
          <w:rFonts w:hint="eastAsia"/>
        </w:rPr>
        <w:t>位</w:t>
      </w:r>
      <w:r w:rsidR="00CF7E7A">
        <w:t>系统</w:t>
      </w:r>
      <w:r w:rsidR="00CF7E7A">
        <w:rPr>
          <w:rFonts w:hint="eastAsia"/>
        </w:rPr>
        <w:t>或</w:t>
      </w:r>
      <w:r w:rsidR="00CF7E7A">
        <w:t>win32/64</w:t>
      </w:r>
      <w:r w:rsidR="00CF7E7A">
        <w:rPr>
          <w:rFonts w:hint="eastAsia"/>
        </w:rPr>
        <w:t>需</w:t>
      </w:r>
      <w:r w:rsidR="00CF7E7A">
        <w:t>重新进行编译，</w:t>
      </w:r>
      <w:r w:rsidR="00CF7E7A">
        <w:rPr>
          <w:rFonts w:hint="eastAsia"/>
        </w:rPr>
        <w:t>详见</w:t>
      </w:r>
      <w:r w:rsidR="00CF7E7A">
        <w:t>/code/</w:t>
      </w:r>
      <w:proofErr w:type="spellStart"/>
      <w:r w:rsidR="00CF7E7A">
        <w:t>lp</w:t>
      </w:r>
      <w:proofErr w:type="spellEnd"/>
      <w:r w:rsidR="00CF7E7A">
        <w:t>/README.txt</w:t>
      </w:r>
      <w:r>
        <w:t>）</w:t>
      </w:r>
      <w:r w:rsidR="00CF7E7A">
        <w:t>。</w:t>
      </w:r>
    </w:p>
    <w:p w14:paraId="22E498AC" w14:textId="3F02B25A" w:rsidR="00CF7E7A" w:rsidRDefault="00CF7E7A" w:rsidP="0075401E">
      <w:pPr>
        <w:pStyle w:val="21"/>
        <w:ind w:firstLine="480"/>
      </w:pPr>
      <w:r>
        <w:rPr>
          <w:rFonts w:hint="eastAsia"/>
        </w:rPr>
        <w:t>程序</w:t>
      </w:r>
      <w:r>
        <w:t>使用如下：</w:t>
      </w:r>
      <w:r>
        <w:rPr>
          <w:rFonts w:hint="eastAsia"/>
        </w:rPr>
        <w:t>在</w:t>
      </w:r>
      <w:r w:rsidR="00E36D23">
        <w:rPr>
          <w:rFonts w:hint="eastAsia"/>
        </w:rPr>
        <w:t>L</w:t>
      </w:r>
      <w:r>
        <w:t>inux64</w:t>
      </w:r>
      <w:r>
        <w:rPr>
          <w:rFonts w:hint="eastAsia"/>
        </w:rPr>
        <w:t>位</w:t>
      </w:r>
      <w:r>
        <w:t>系统中（如</w:t>
      </w:r>
      <w:proofErr w:type="spellStart"/>
      <w:r w:rsidRPr="00CF7E7A">
        <w:t>ubuntu</w:t>
      </w:r>
      <w:proofErr w:type="spellEnd"/>
      <w:r w:rsidRPr="00CF7E7A">
        <w:t xml:space="preserve"> 16.04</w:t>
      </w:r>
      <w:r>
        <w:t>），</w:t>
      </w:r>
      <w:r>
        <w:rPr>
          <w:rFonts w:hint="eastAsia"/>
        </w:rPr>
        <w:t>在</w:t>
      </w:r>
      <w:r>
        <w:t>终端中，</w:t>
      </w:r>
      <w:r>
        <w:rPr>
          <w:rFonts w:hint="eastAsia"/>
        </w:rPr>
        <w:t>进入</w:t>
      </w:r>
      <w:proofErr w:type="spellStart"/>
      <w:r>
        <w:t>lp</w:t>
      </w:r>
      <w:proofErr w:type="spellEnd"/>
      <w:r>
        <w:t>文件夹下，</w:t>
      </w:r>
      <w:r>
        <w:rPr>
          <w:rFonts w:hint="eastAsia"/>
        </w:rPr>
        <w:t>运行</w:t>
      </w:r>
      <w:r>
        <w:t>：</w:t>
      </w:r>
      <w:r w:rsidRPr="00CF7E7A">
        <w:t>./</w:t>
      </w:r>
      <w:proofErr w:type="spellStart"/>
      <w:r w:rsidRPr="00CF7E7A">
        <w:t>zte.out</w:t>
      </w:r>
      <w:proofErr w:type="spellEnd"/>
      <w:r w:rsidRPr="00CF7E7A">
        <w:t xml:space="preserve"> /xxx/topo.csv /xxx/demand.csv /xxx/result.csv</w:t>
      </w:r>
      <w:r>
        <w:t>，</w:t>
      </w:r>
      <w:r>
        <w:rPr>
          <w:rFonts w:hint="eastAsia"/>
        </w:rPr>
        <w:t>如下图</w:t>
      </w:r>
      <w:r>
        <w:t>所示，</w:t>
      </w:r>
      <w:r>
        <w:rPr>
          <w:rFonts w:hint="eastAsia"/>
        </w:rPr>
        <w:t>为</w:t>
      </w:r>
      <w:r>
        <w:t>运行官方例子时的情况：</w:t>
      </w:r>
    </w:p>
    <w:p w14:paraId="1F1AAA26" w14:textId="37E7907F" w:rsidR="00CF7E7A" w:rsidRDefault="00CF7E7A" w:rsidP="003F07C8">
      <w:pPr>
        <w:pStyle w:val="21"/>
        <w:ind w:firstLine="480"/>
      </w:pPr>
      <w:r w:rsidRPr="00CF7E7A">
        <w:rPr>
          <w:noProof/>
        </w:rPr>
        <w:drawing>
          <wp:inline distT="0" distB="0" distL="0" distR="0" wp14:anchorId="31BE6969" wp14:editId="6FFB9268">
            <wp:extent cx="5274310" cy="2201545"/>
            <wp:effectExtent l="0" t="0" r="889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4626" w14:textId="110EB475" w:rsidR="00CF7E7A" w:rsidRDefault="00E36D23" w:rsidP="00CF7E7A">
      <w:pPr>
        <w:pStyle w:val="1"/>
      </w:pPr>
      <w:r>
        <w:rPr>
          <w:rFonts w:hint="eastAsia"/>
        </w:rPr>
        <w:t>用例</w:t>
      </w:r>
      <w:r>
        <w:t>分析</w:t>
      </w:r>
      <w:r>
        <w:rPr>
          <w:rFonts w:hint="eastAsia"/>
        </w:rPr>
        <w:t>及</w:t>
      </w:r>
      <w:r>
        <w:t>设计</w:t>
      </w:r>
    </w:p>
    <w:p w14:paraId="457AF481" w14:textId="087A75EE" w:rsidR="00CF7E7A" w:rsidRDefault="00CF7E7A" w:rsidP="00CF7E7A">
      <w:pPr>
        <w:pStyle w:val="21"/>
        <w:ind w:firstLine="480"/>
      </w:pPr>
      <w:r>
        <w:rPr>
          <w:rFonts w:hint="eastAsia"/>
        </w:rPr>
        <w:t>我们</w:t>
      </w:r>
      <w:r>
        <w:t>总共设计了</w:t>
      </w:r>
      <w:r w:rsidR="00CA7D4C">
        <w:t>2</w:t>
      </w:r>
      <w:r>
        <w:t>0</w:t>
      </w:r>
      <w:r>
        <w:rPr>
          <w:rFonts w:hint="eastAsia"/>
        </w:rPr>
        <w:t>个</w:t>
      </w:r>
      <w:r>
        <w:t>测试用例，</w:t>
      </w:r>
      <w:r>
        <w:rPr>
          <w:rFonts w:hint="eastAsia"/>
        </w:rPr>
        <w:t>各个</w:t>
      </w:r>
      <w:r>
        <w:t>测试用例的情况如下：</w:t>
      </w:r>
    </w:p>
    <w:p w14:paraId="2AE63091" w14:textId="53839C09" w:rsidR="00CF7E7A" w:rsidRDefault="00CF7E7A" w:rsidP="00CF7E7A">
      <w:pPr>
        <w:pStyle w:val="21"/>
        <w:numPr>
          <w:ilvl w:val="0"/>
          <w:numId w:val="22"/>
        </w:numPr>
        <w:ind w:firstLineChars="0"/>
      </w:pPr>
      <w:r>
        <w:rPr>
          <w:rFonts w:hint="eastAsia"/>
        </w:rPr>
        <w:t>case</w:t>
      </w:r>
      <w:r>
        <w:t xml:space="preserve">0: </w:t>
      </w:r>
      <w:r>
        <w:rPr>
          <w:rFonts w:hint="eastAsia"/>
        </w:rPr>
        <w:t>官方</w:t>
      </w:r>
      <w:r>
        <w:t>赛题上</w:t>
      </w:r>
      <w:r>
        <w:rPr>
          <w:rFonts w:hint="eastAsia"/>
        </w:rPr>
        <w:t>所</w:t>
      </w:r>
      <w:r>
        <w:t>给的用例</w:t>
      </w:r>
      <w:r w:rsidR="00DD6674">
        <w:t>；</w:t>
      </w:r>
    </w:p>
    <w:p w14:paraId="24B49E6F" w14:textId="60C01E22" w:rsidR="00CF7E7A" w:rsidRDefault="00CF7E7A" w:rsidP="00CF7E7A">
      <w:pPr>
        <w:pStyle w:val="21"/>
        <w:numPr>
          <w:ilvl w:val="0"/>
          <w:numId w:val="22"/>
        </w:numPr>
        <w:ind w:firstLineChars="0"/>
      </w:pPr>
      <w:r>
        <w:rPr>
          <w:rFonts w:hint="eastAsia"/>
        </w:rPr>
        <w:t>ca</w:t>
      </w:r>
      <w:r>
        <w:t xml:space="preserve">se1-case3: </w:t>
      </w:r>
      <w:r>
        <w:rPr>
          <w:rFonts w:hint="eastAsia"/>
        </w:rPr>
        <w:t>验证</w:t>
      </w:r>
      <w:r>
        <w:t>算法及程序正确性的用例，</w:t>
      </w:r>
      <w:r>
        <w:rPr>
          <w:rFonts w:hint="eastAsia"/>
        </w:rPr>
        <w:t>其中</w:t>
      </w:r>
    </w:p>
    <w:p w14:paraId="4550F111" w14:textId="7B05E1CD" w:rsidR="00CF7E7A" w:rsidRDefault="00CF7E7A" w:rsidP="00CF7E7A">
      <w:pPr>
        <w:pStyle w:val="21"/>
        <w:numPr>
          <w:ilvl w:val="1"/>
          <w:numId w:val="22"/>
        </w:numPr>
        <w:ind w:firstLineChars="0"/>
      </w:pPr>
      <w:r>
        <w:rPr>
          <w:rFonts w:hint="eastAsia"/>
        </w:rPr>
        <w:t>ca</w:t>
      </w:r>
      <w:r>
        <w:t xml:space="preserve">se1: </w:t>
      </w:r>
      <w:r>
        <w:rPr>
          <w:rFonts w:hint="eastAsia"/>
        </w:rPr>
        <w:t>用于</w:t>
      </w:r>
      <w:r>
        <w:t>测试是否考虑节点可重复经过，本用例必须重复经过节点才能得到可行解</w:t>
      </w:r>
      <w:r w:rsidR="00DD6674">
        <w:t>；</w:t>
      </w:r>
    </w:p>
    <w:p w14:paraId="7EF12017" w14:textId="2EBAA09F" w:rsidR="00CF7E7A" w:rsidRDefault="00CF7E7A" w:rsidP="00CF7E7A">
      <w:pPr>
        <w:pStyle w:val="21"/>
        <w:numPr>
          <w:ilvl w:val="1"/>
          <w:numId w:val="22"/>
        </w:numPr>
        <w:ind w:firstLineChars="0"/>
      </w:pPr>
      <w:r>
        <w:rPr>
          <w:rFonts w:hint="eastAsia"/>
        </w:rPr>
        <w:t>case</w:t>
      </w:r>
      <w:r>
        <w:t xml:space="preserve">2: </w:t>
      </w:r>
      <w:r>
        <w:rPr>
          <w:rFonts w:hint="eastAsia"/>
        </w:rPr>
        <w:t>用于</w:t>
      </w:r>
      <w:r>
        <w:t>测试算法对限制条件</w:t>
      </w:r>
      <w:r>
        <w:t>“</w:t>
      </w:r>
      <w:r>
        <w:t>路径经过点数不超过</w:t>
      </w:r>
      <w:r>
        <w:t>k”</w:t>
      </w:r>
      <w:r w:rsidR="00724E94">
        <w:t>的</w:t>
      </w:r>
      <w:r w:rsidR="00724E94">
        <w:rPr>
          <w:rFonts w:hint="eastAsia"/>
        </w:rPr>
        <w:t>响应</w:t>
      </w:r>
      <w:r>
        <w:t>，考虑节点限制得到的解中路径不能经过重复点，</w:t>
      </w:r>
      <w:r>
        <w:rPr>
          <w:rFonts w:hint="eastAsia"/>
        </w:rPr>
        <w:t>且</w:t>
      </w:r>
      <w:r>
        <w:t>路径长度比不考虑节点限制小</w:t>
      </w:r>
      <w:r w:rsidR="00DD6674">
        <w:t>；</w:t>
      </w:r>
    </w:p>
    <w:p w14:paraId="072E53ED" w14:textId="46F34A12" w:rsidR="00CF7E7A" w:rsidRPr="00CF7E7A" w:rsidRDefault="00CF7E7A" w:rsidP="00CF7E7A">
      <w:pPr>
        <w:pStyle w:val="21"/>
        <w:numPr>
          <w:ilvl w:val="1"/>
          <w:numId w:val="22"/>
        </w:numPr>
        <w:ind w:firstLineChars="0"/>
      </w:pPr>
      <w:r>
        <w:rPr>
          <w:rFonts w:hint="eastAsia"/>
        </w:rPr>
        <w:t>case</w:t>
      </w:r>
      <w:r>
        <w:t>3</w:t>
      </w:r>
      <w:r>
        <w:t>：</w:t>
      </w:r>
      <w:r w:rsidR="00DD6674">
        <w:rPr>
          <w:rFonts w:hint="eastAsia"/>
        </w:rPr>
        <w:t>测试验证，</w:t>
      </w:r>
      <w:r w:rsidR="00DD6674" w:rsidRPr="00DD6674">
        <w:rPr>
          <w:rFonts w:hint="eastAsia"/>
        </w:rPr>
        <w:t>考虑节点可重复经过的情况下，是否可以得到</w:t>
      </w:r>
      <w:r w:rsidR="00DD6674" w:rsidRPr="00DD6674">
        <w:rPr>
          <w:rFonts w:hint="eastAsia"/>
        </w:rPr>
        <w:lastRenderedPageBreak/>
        <w:t>费用值更小的解</w:t>
      </w:r>
      <w:r w:rsidR="00DD6674">
        <w:t>；</w:t>
      </w:r>
    </w:p>
    <w:p w14:paraId="023A8FD5" w14:textId="5BFEAD8E" w:rsidR="00457C1C" w:rsidRDefault="00794FC1" w:rsidP="00DD6674">
      <w:pPr>
        <w:pStyle w:val="21"/>
        <w:numPr>
          <w:ilvl w:val="0"/>
          <w:numId w:val="22"/>
        </w:numPr>
        <w:ind w:firstLineChars="0"/>
      </w:pPr>
      <w:r>
        <w:t>case4-case20</w:t>
      </w:r>
      <w:r w:rsidR="00DD6674">
        <w:t xml:space="preserve">: </w:t>
      </w:r>
      <w:r w:rsidR="00DD6674">
        <w:t>程序性能验证，</w:t>
      </w:r>
      <w:r w:rsidR="00DD6674">
        <w:rPr>
          <w:rFonts w:hint="eastAsia"/>
        </w:rPr>
        <w:t>验证</w:t>
      </w:r>
      <w:r w:rsidR="00D537FB">
        <w:t>程序可以跑</w:t>
      </w:r>
      <w:r w:rsidR="00D537FB">
        <w:rPr>
          <w:rFonts w:hint="eastAsia"/>
        </w:rPr>
        <w:t>多大</w:t>
      </w:r>
      <w:r w:rsidR="00D537FB">
        <w:t>规模的</w:t>
      </w:r>
      <w:r w:rsidR="00D537FB">
        <w:t>case</w:t>
      </w:r>
      <w:r w:rsidR="00D537FB">
        <w:t>。</w:t>
      </w:r>
    </w:p>
    <w:p w14:paraId="601A2FAA" w14:textId="5E007B36" w:rsidR="00DD6674" w:rsidRDefault="00DD6674" w:rsidP="00DD6674">
      <w:pPr>
        <w:pStyle w:val="21"/>
        <w:numPr>
          <w:ilvl w:val="1"/>
          <w:numId w:val="22"/>
        </w:numPr>
        <w:ind w:firstLineChars="0"/>
      </w:pPr>
      <w:r>
        <w:t>case4-case6</w:t>
      </w:r>
      <w:r>
        <w:t>为中等规模</w:t>
      </w:r>
      <w:r>
        <w:t>case</w:t>
      </w:r>
      <w:r>
        <w:t>，</w:t>
      </w:r>
      <w:r>
        <w:rPr>
          <w:rFonts w:hint="eastAsia"/>
        </w:rPr>
        <w:t>无向图</w:t>
      </w:r>
      <w:r>
        <w:t>点数在</w:t>
      </w:r>
      <w:r>
        <w:t>1000</w:t>
      </w:r>
      <w:r>
        <w:rPr>
          <w:rFonts w:hint="eastAsia"/>
        </w:rPr>
        <w:t>以内</w:t>
      </w:r>
      <w:r>
        <w:t>；</w:t>
      </w:r>
    </w:p>
    <w:p w14:paraId="355E14EB" w14:textId="2448F4EA" w:rsidR="00DD6674" w:rsidRDefault="00794FC1" w:rsidP="00DD6674">
      <w:pPr>
        <w:pStyle w:val="21"/>
        <w:numPr>
          <w:ilvl w:val="1"/>
          <w:numId w:val="22"/>
        </w:numPr>
        <w:ind w:firstLineChars="0"/>
      </w:pPr>
      <w:r>
        <w:rPr>
          <w:rFonts w:hint="eastAsia"/>
        </w:rPr>
        <w:t>case7-case20</w:t>
      </w:r>
      <w:r w:rsidR="00DD6674">
        <w:rPr>
          <w:rFonts w:hint="eastAsia"/>
        </w:rPr>
        <w:t>为</w:t>
      </w:r>
      <w:r w:rsidR="00DD6674">
        <w:t>大规模</w:t>
      </w:r>
      <w:r w:rsidR="00DD6674">
        <w:t>case</w:t>
      </w:r>
      <w:r w:rsidR="00DD6674">
        <w:t>，</w:t>
      </w:r>
      <w:r w:rsidR="00DD6674">
        <w:rPr>
          <w:rFonts w:hint="eastAsia"/>
        </w:rPr>
        <w:t>无向图</w:t>
      </w:r>
      <w:r w:rsidR="00DD6674">
        <w:t>点数</w:t>
      </w:r>
      <w:r w:rsidR="00DD6674">
        <w:rPr>
          <w:rFonts w:hint="eastAsia"/>
        </w:rPr>
        <w:t>在</w:t>
      </w:r>
      <w:r w:rsidR="00DD6674">
        <w:t>1000-2000</w:t>
      </w:r>
      <w:r w:rsidR="00DD6674">
        <w:t>；</w:t>
      </w:r>
    </w:p>
    <w:p w14:paraId="74DF256E" w14:textId="2300530E" w:rsidR="008E41D3" w:rsidRDefault="008E41D3" w:rsidP="008E41D3">
      <w:pPr>
        <w:pStyle w:val="21"/>
        <w:ind w:firstLineChars="0"/>
      </w:pPr>
      <w:r>
        <w:t>各个测试用例</w:t>
      </w:r>
      <w:r>
        <w:rPr>
          <w:rFonts w:hint="eastAsia"/>
        </w:rPr>
        <w:t>的</w:t>
      </w:r>
      <w:r>
        <w:t>详细介绍，</w:t>
      </w:r>
      <w:r>
        <w:rPr>
          <w:rFonts w:hint="eastAsia"/>
        </w:rPr>
        <w:t>见</w:t>
      </w:r>
      <w:r w:rsidR="00CA2841">
        <w:t>每个</w:t>
      </w:r>
      <w:r>
        <w:t>case</w:t>
      </w:r>
      <w:r>
        <w:t>文件夹下的用例说明</w:t>
      </w:r>
      <w:r>
        <w:t>.txt/</w:t>
      </w:r>
      <w:r>
        <w:rPr>
          <w:rFonts w:hint="eastAsia"/>
        </w:rPr>
        <w:t>用例</w:t>
      </w:r>
      <w:r>
        <w:t>说明</w:t>
      </w:r>
      <w:r>
        <w:t>.</w:t>
      </w:r>
      <w:proofErr w:type="spellStart"/>
      <w:r>
        <w:t>png</w:t>
      </w:r>
      <w:proofErr w:type="spellEnd"/>
      <w:r w:rsidR="0098651D">
        <w:t>，</w:t>
      </w:r>
      <w:r w:rsidR="0098651D">
        <w:rPr>
          <w:rFonts w:hint="eastAsia"/>
        </w:rPr>
        <w:t>每个</w:t>
      </w:r>
      <w:r w:rsidR="0098651D">
        <w:t>case</w:t>
      </w:r>
      <w:r w:rsidR="0098651D">
        <w:rPr>
          <w:rFonts w:hint="eastAsia"/>
        </w:rPr>
        <w:t>的</w:t>
      </w:r>
      <w:r w:rsidR="0098651D">
        <w:t>运行结果见相应文件夹中的</w:t>
      </w:r>
      <w:r w:rsidR="0098651D">
        <w:t>result.csv</w:t>
      </w:r>
      <w:r w:rsidR="005C6AA0">
        <w:t>。</w:t>
      </w:r>
    </w:p>
    <w:p w14:paraId="612DFC3C" w14:textId="7943FAE9" w:rsidR="00E04DBC" w:rsidRDefault="00E04DBC" w:rsidP="00E04DBC">
      <w:pPr>
        <w:pStyle w:val="1"/>
      </w:pPr>
      <w:r>
        <w:t>程序测试</w:t>
      </w:r>
    </w:p>
    <w:p w14:paraId="4D94ABB5" w14:textId="184B82DD" w:rsidR="003112C5" w:rsidRDefault="003112C5" w:rsidP="003112C5">
      <w:pPr>
        <w:pStyle w:val="21"/>
        <w:ind w:firstLine="480"/>
      </w:pPr>
      <w:r>
        <w:rPr>
          <w:rFonts w:hint="eastAsia"/>
        </w:rPr>
        <w:t>程序</w:t>
      </w:r>
      <w:r>
        <w:t>测试</w:t>
      </w:r>
      <w:r>
        <w:rPr>
          <w:rFonts w:hint="eastAsia"/>
        </w:rPr>
        <w:t>主要</w:t>
      </w:r>
      <w:r>
        <w:t>包括</w:t>
      </w:r>
      <w:r>
        <w:rPr>
          <w:rFonts w:hint="eastAsia"/>
        </w:rPr>
        <w:t>以下</w:t>
      </w:r>
      <w:r>
        <w:t>三个部分：</w:t>
      </w:r>
    </w:p>
    <w:p w14:paraId="742A5D55" w14:textId="356D590E" w:rsidR="003112C5" w:rsidRDefault="009F36B1" w:rsidP="009F36B1">
      <w:pPr>
        <w:pStyle w:val="21"/>
        <w:numPr>
          <w:ilvl w:val="0"/>
          <w:numId w:val="26"/>
        </w:numPr>
        <w:ind w:firstLineChars="0"/>
      </w:pPr>
      <w:r>
        <w:t>对</w:t>
      </w:r>
      <w:r>
        <w:rPr>
          <w:rFonts w:hint="eastAsia"/>
        </w:rPr>
        <w:t>赛题</w:t>
      </w:r>
      <w:r>
        <w:t>中所述</w:t>
      </w:r>
      <w:r>
        <w:rPr>
          <w:rFonts w:hint="eastAsia"/>
        </w:rPr>
        <w:t>示例</w:t>
      </w:r>
      <w:r>
        <w:t>的测试</w:t>
      </w:r>
      <w:r w:rsidR="004865C0">
        <w:t>；</w:t>
      </w:r>
    </w:p>
    <w:p w14:paraId="28682184" w14:textId="3EFE4F6B" w:rsidR="009F36B1" w:rsidRDefault="009F36B1" w:rsidP="009F36B1">
      <w:pPr>
        <w:pStyle w:val="21"/>
        <w:numPr>
          <w:ilvl w:val="0"/>
          <w:numId w:val="26"/>
        </w:numPr>
        <w:ind w:firstLineChars="0"/>
      </w:pPr>
      <w:r>
        <w:rPr>
          <w:rFonts w:hint="eastAsia"/>
        </w:rPr>
        <w:t>对</w:t>
      </w:r>
      <w:r>
        <w:t>程序正确性及各种特殊情况的测试</w:t>
      </w:r>
      <w:r w:rsidR="004865C0">
        <w:t>；</w:t>
      </w:r>
    </w:p>
    <w:p w14:paraId="374FE358" w14:textId="5169A661" w:rsidR="009F36B1" w:rsidRDefault="009F36B1" w:rsidP="009F36B1">
      <w:pPr>
        <w:pStyle w:val="21"/>
        <w:numPr>
          <w:ilvl w:val="0"/>
          <w:numId w:val="26"/>
        </w:numPr>
        <w:ind w:firstLineChars="0"/>
      </w:pPr>
      <w:r>
        <w:rPr>
          <w:rFonts w:hint="eastAsia"/>
        </w:rPr>
        <w:t>对</w:t>
      </w:r>
      <w:r>
        <w:t>程序性能的测试，</w:t>
      </w:r>
      <w:r>
        <w:rPr>
          <w:rFonts w:hint="eastAsia"/>
        </w:rPr>
        <w:t>看看</w:t>
      </w:r>
      <w:r>
        <w:t>程序能跑多少节点、</w:t>
      </w:r>
      <w:r>
        <w:rPr>
          <w:rFonts w:hint="eastAsia"/>
        </w:rPr>
        <w:t>多少</w:t>
      </w:r>
      <w:r>
        <w:t>必经</w:t>
      </w:r>
      <w:r>
        <w:rPr>
          <w:rFonts w:hint="eastAsia"/>
        </w:rPr>
        <w:t>点</w:t>
      </w:r>
      <w:r>
        <w:t>、</w:t>
      </w:r>
      <w:r>
        <w:rPr>
          <w:rFonts w:hint="eastAsia"/>
        </w:rPr>
        <w:t>多少</w:t>
      </w:r>
      <w:r>
        <w:t>必经边的图</w:t>
      </w:r>
      <w:r>
        <w:rPr>
          <w:rFonts w:hint="eastAsia"/>
        </w:rPr>
        <w:t>以及</w:t>
      </w:r>
      <w:r>
        <w:t>运行的时间。</w:t>
      </w:r>
    </w:p>
    <w:p w14:paraId="65AF2DE1" w14:textId="09B88015" w:rsidR="00A36C99" w:rsidRPr="003112C5" w:rsidRDefault="00A36C99" w:rsidP="00577704">
      <w:pPr>
        <w:pStyle w:val="21"/>
        <w:ind w:firstLineChars="0" w:firstLine="0"/>
      </w:pPr>
      <w:r>
        <w:t>测试环境如下：</w:t>
      </w:r>
      <w:r>
        <w:t>CPU</w:t>
      </w:r>
      <w:r w:rsidR="00577704">
        <w:t>：</w:t>
      </w:r>
      <w:r w:rsidRPr="00A36C99">
        <w:rPr>
          <w:rFonts w:hint="eastAsia"/>
        </w:rPr>
        <w:t>intel</w:t>
      </w:r>
      <w:r w:rsidRPr="00A36C99">
        <w:rPr>
          <w:rFonts w:hint="eastAsia"/>
        </w:rPr>
        <w:t>酷睿</w:t>
      </w:r>
      <w:r>
        <w:t>i7</w:t>
      </w:r>
      <w:r>
        <w:t>；</w:t>
      </w:r>
      <w:r>
        <w:rPr>
          <w:rFonts w:hint="eastAsia"/>
        </w:rPr>
        <w:t>操作</w:t>
      </w:r>
      <w:r>
        <w:t>系统</w:t>
      </w:r>
      <w:r w:rsidR="00577704">
        <w:t>：</w:t>
      </w:r>
      <w:r w:rsidR="00577704">
        <w:t>L</w:t>
      </w:r>
      <w:r w:rsidR="00577704" w:rsidRPr="00577704">
        <w:t>inux Ubuntu</w:t>
      </w:r>
      <w:r w:rsidR="00577704">
        <w:t xml:space="preserve"> 16.04 64</w:t>
      </w:r>
      <w:r w:rsidR="00577704">
        <w:rPr>
          <w:rFonts w:hint="eastAsia"/>
        </w:rPr>
        <w:t>位</w:t>
      </w:r>
      <w:r w:rsidR="00577704">
        <w:t>；内存：</w:t>
      </w:r>
      <w:r w:rsidR="00577704">
        <w:t>8</w:t>
      </w:r>
      <w:r w:rsidR="00577704">
        <w:rPr>
          <w:rFonts w:hint="eastAsia"/>
        </w:rPr>
        <w:t>G</w:t>
      </w:r>
      <w:r w:rsidR="00577704">
        <w:t>；</w:t>
      </w:r>
      <w:r w:rsidR="00577704">
        <w:rPr>
          <w:rFonts w:hint="eastAsia"/>
        </w:rPr>
        <w:t>内核</w:t>
      </w:r>
      <w:r w:rsidR="00577704">
        <w:t>：</w:t>
      </w:r>
      <w:r w:rsidR="00577704">
        <w:t>4</w:t>
      </w:r>
      <w:r w:rsidR="00577704">
        <w:rPr>
          <w:rFonts w:hint="eastAsia"/>
        </w:rPr>
        <w:t>核。</w:t>
      </w:r>
    </w:p>
    <w:p w14:paraId="7E6D7E2F" w14:textId="40332A27" w:rsidR="00DD6674" w:rsidRDefault="001C0242" w:rsidP="001C0242">
      <w:pPr>
        <w:pStyle w:val="2"/>
      </w:pPr>
      <w:r>
        <w:t>官方</w:t>
      </w:r>
      <w:r>
        <w:t>case</w:t>
      </w:r>
    </w:p>
    <w:p w14:paraId="5EF5C6A5" w14:textId="0354D9F2" w:rsidR="001C0242" w:rsidRDefault="001C0242" w:rsidP="001C0242">
      <w:pPr>
        <w:pStyle w:val="21"/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4C1695CC" wp14:editId="3FDFD3DC">
            <wp:extent cx="3459954" cy="1984263"/>
            <wp:effectExtent l="0" t="0" r="0" b="0"/>
            <wp:docPr id="17" name="图片 17" descr="../Desktop/zte/case/case0/用例说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zte/case/case0/用例说明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954" cy="198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27A6F" w14:textId="76C7BE4E" w:rsidR="001666C7" w:rsidRDefault="003968D1" w:rsidP="001666C7">
      <w:pPr>
        <w:pStyle w:val="21"/>
        <w:ind w:firstLine="480"/>
      </w:pPr>
      <w:r>
        <w:t>我们把赛题上所描述的示例制作为用例</w:t>
      </w:r>
      <w:r>
        <w:t>(case/case0)</w:t>
      </w:r>
      <w:r w:rsidR="00E04DBC">
        <w:t>，</w:t>
      </w:r>
      <w:r w:rsidR="00E04DBC">
        <w:rPr>
          <w:rFonts w:hint="eastAsia"/>
        </w:rPr>
        <w:t>起点</w:t>
      </w:r>
      <w:r w:rsidR="00E04DBC">
        <w:t>谁</w:t>
      </w:r>
      <w:r w:rsidR="00E04DBC">
        <w:t>0</w:t>
      </w:r>
      <w:r w:rsidR="00E04DBC">
        <w:t>，</w:t>
      </w:r>
      <w:r w:rsidR="00E04DBC">
        <w:rPr>
          <w:rFonts w:hint="eastAsia"/>
        </w:rPr>
        <w:t>终点</w:t>
      </w:r>
      <w:r w:rsidR="00E04DBC">
        <w:t>设为</w:t>
      </w:r>
      <w:r w:rsidR="00E04DBC">
        <w:t>17</w:t>
      </w:r>
      <w:r>
        <w:t>，</w:t>
      </w:r>
      <w:r>
        <w:rPr>
          <w:rFonts w:hint="eastAsia"/>
        </w:rPr>
        <w:t>包含</w:t>
      </w:r>
      <w:r>
        <w:t>18</w:t>
      </w:r>
      <w:r>
        <w:rPr>
          <w:rFonts w:hint="eastAsia"/>
        </w:rPr>
        <w:t>个</w:t>
      </w:r>
      <w:r>
        <w:t>节点，</w:t>
      </w:r>
      <w:r w:rsidR="00E04DBC">
        <w:t>2</w:t>
      </w:r>
      <w:r>
        <w:rPr>
          <w:rFonts w:hint="eastAsia"/>
        </w:rPr>
        <w:t>条</w:t>
      </w:r>
      <w:r>
        <w:t>必经边，</w:t>
      </w:r>
      <w:r>
        <w:t>1</w:t>
      </w:r>
      <w:r>
        <w:rPr>
          <w:rFonts w:hint="eastAsia"/>
        </w:rPr>
        <w:t>条</w:t>
      </w:r>
      <w:r>
        <w:t>禁忌边，</w:t>
      </w:r>
      <w:r w:rsidR="00E04DBC">
        <w:rPr>
          <w:rFonts w:hint="eastAsia"/>
        </w:rPr>
        <w:t>2</w:t>
      </w:r>
      <w:r>
        <w:rPr>
          <w:rFonts w:hint="eastAsia"/>
        </w:rPr>
        <w:t>个</w:t>
      </w:r>
      <w:r>
        <w:t>必经节点</w:t>
      </w:r>
      <w:r w:rsidR="00E04DBC">
        <w:t>，</w:t>
      </w:r>
      <w:r w:rsidR="00E04DBC">
        <w:rPr>
          <w:rFonts w:hint="eastAsia"/>
        </w:rPr>
        <w:t>限制</w:t>
      </w:r>
      <w:r w:rsidR="00E04DBC">
        <w:t>经过</w:t>
      </w:r>
      <w:r w:rsidR="00E04DBC">
        <w:t>9</w:t>
      </w:r>
      <w:r w:rsidR="00E04DBC">
        <w:rPr>
          <w:rFonts w:hint="eastAsia"/>
        </w:rPr>
        <w:t>个</w:t>
      </w:r>
      <w:r w:rsidR="00E04DBC">
        <w:t>节点</w:t>
      </w:r>
      <w:r>
        <w:t>。</w:t>
      </w:r>
      <w:r w:rsidR="001666C7">
        <w:t>运行结果如下：</w:t>
      </w:r>
    </w:p>
    <w:p w14:paraId="6E62B4EE" w14:textId="5FCB0FCA" w:rsidR="00FA229C" w:rsidRDefault="00FA229C" w:rsidP="001666C7">
      <w:pPr>
        <w:pStyle w:val="21"/>
        <w:ind w:firstLine="480"/>
      </w:pPr>
      <w:r w:rsidRPr="00FA229C">
        <w:rPr>
          <w:noProof/>
        </w:rPr>
        <w:drawing>
          <wp:inline distT="0" distB="0" distL="0" distR="0" wp14:anchorId="0C299645" wp14:editId="69A70C28">
            <wp:extent cx="5274310" cy="896620"/>
            <wp:effectExtent l="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1052" w14:textId="7935092E" w:rsidR="00E04DBC" w:rsidRDefault="00E04DBC" w:rsidP="00E04DBC">
      <w:pPr>
        <w:pStyle w:val="21"/>
        <w:ind w:firstLineChars="0" w:firstLine="0"/>
      </w:pPr>
      <w:r>
        <w:rPr>
          <w:rFonts w:hint="eastAsia"/>
        </w:rPr>
        <w:t>满足</w:t>
      </w:r>
      <w:r>
        <w:t>所有限制条件的解</w:t>
      </w:r>
      <w:r>
        <w:rPr>
          <w:rFonts w:hint="eastAsia"/>
        </w:rPr>
        <w:t>是</w:t>
      </w:r>
      <w:r>
        <w:t>不存在的，</w:t>
      </w:r>
      <w:r>
        <w:rPr>
          <w:rFonts w:hint="eastAsia"/>
        </w:rPr>
        <w:t>输出</w:t>
      </w:r>
      <w:r>
        <w:t>结果中给出了解不存在的原因，</w:t>
      </w:r>
      <w:r>
        <w:rPr>
          <w:rFonts w:hint="eastAsia"/>
        </w:rPr>
        <w:t>即</w:t>
      </w:r>
      <w:r>
        <w:t>节点</w:t>
      </w:r>
      <w:r>
        <w:lastRenderedPageBreak/>
        <w:t>限制不满足。</w:t>
      </w:r>
      <w:r>
        <w:rPr>
          <w:rFonts w:hint="eastAsia"/>
        </w:rPr>
        <w:t>同时</w:t>
      </w:r>
      <w:r>
        <w:t>，</w:t>
      </w:r>
      <w:r>
        <w:rPr>
          <w:rFonts w:hint="eastAsia"/>
        </w:rPr>
        <w:t>我们</w:t>
      </w:r>
      <w:r>
        <w:t>给出了两个近似解，</w:t>
      </w:r>
      <w:r>
        <w:rPr>
          <w:rFonts w:hint="eastAsia"/>
        </w:rPr>
        <w:t>费用和</w:t>
      </w:r>
      <w:r>
        <w:t>最少的路径和经过节点数最少的路径。</w:t>
      </w:r>
    </w:p>
    <w:p w14:paraId="188A2283" w14:textId="62455677" w:rsidR="008E41D3" w:rsidRDefault="008E41D3" w:rsidP="008E41D3">
      <w:pPr>
        <w:pStyle w:val="2"/>
      </w:pPr>
      <w:r>
        <w:t>正确性测试</w:t>
      </w:r>
    </w:p>
    <w:p w14:paraId="57EBD4A8" w14:textId="6D64951C" w:rsidR="008E41D3" w:rsidRDefault="008E41D3" w:rsidP="008E41D3">
      <w:pPr>
        <w:pStyle w:val="3"/>
      </w:pPr>
      <w:r>
        <w:rPr>
          <w:rFonts w:hint="eastAsia"/>
        </w:rPr>
        <w:t>case</w:t>
      </w:r>
      <w:r>
        <w:t>1</w:t>
      </w:r>
    </w:p>
    <w:p w14:paraId="46B954DF" w14:textId="1CE02BD4" w:rsidR="008E41D3" w:rsidRDefault="008E41D3" w:rsidP="008E41D3">
      <w:pPr>
        <w:pStyle w:val="21"/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047A13CD" wp14:editId="3486E1AC">
            <wp:extent cx="3034568" cy="1961264"/>
            <wp:effectExtent l="0" t="0" r="0" b="0"/>
            <wp:docPr id="20" name="图片 20" descr="../Desktop/zte/case/case1/用例说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zte/case/case1/用例说明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22" cy="197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4E8EE" w14:textId="15374EE1" w:rsidR="005F17E7" w:rsidRDefault="00724E94" w:rsidP="005F17E7">
      <w:pPr>
        <w:pStyle w:val="21"/>
        <w:ind w:firstLine="480"/>
      </w:pPr>
      <w:r>
        <w:t>本用例用于测试</w:t>
      </w:r>
      <w:r>
        <w:rPr>
          <w:rFonts w:hint="eastAsia"/>
        </w:rPr>
        <w:t>算法</w:t>
      </w:r>
      <w:r>
        <w:t>是否考虑节点可重复经过，本例中节点</w:t>
      </w:r>
      <w:r>
        <w:t>1</w:t>
      </w:r>
      <w:r>
        <w:rPr>
          <w:rFonts w:hint="eastAsia"/>
        </w:rPr>
        <w:t>必须</w:t>
      </w:r>
      <w:r>
        <w:t>重复经过才能得到可行解。</w:t>
      </w:r>
      <w:r>
        <w:rPr>
          <w:rFonts w:hint="eastAsia"/>
        </w:rPr>
        <w:t>经测试</w:t>
      </w:r>
      <w:r>
        <w:t>，我们使用的算法可以得到可行解</w:t>
      </w:r>
      <w:r>
        <w:t>2|1|0|1|3</w:t>
      </w:r>
      <w:r>
        <w:t>，</w:t>
      </w:r>
      <w:r>
        <w:rPr>
          <w:rFonts w:hint="eastAsia"/>
        </w:rPr>
        <w:t>所以</w:t>
      </w:r>
      <w:r>
        <w:t>，</w:t>
      </w:r>
      <w:r>
        <w:rPr>
          <w:rFonts w:hint="eastAsia"/>
          <w:b/>
        </w:rPr>
        <w:t>我们</w:t>
      </w:r>
      <w:r>
        <w:rPr>
          <w:b/>
        </w:rPr>
        <w:t>的</w:t>
      </w:r>
      <w:r w:rsidR="005F17E7" w:rsidRPr="005F17E7">
        <w:rPr>
          <w:b/>
        </w:rPr>
        <w:t>算法</w:t>
      </w:r>
      <w:r w:rsidR="005F17E7" w:rsidRPr="005F17E7">
        <w:rPr>
          <w:rFonts w:hint="eastAsia"/>
          <w:b/>
        </w:rPr>
        <w:t>重分</w:t>
      </w:r>
      <w:r w:rsidR="005F17E7" w:rsidRPr="005F17E7">
        <w:rPr>
          <w:b/>
        </w:rPr>
        <w:t>考虑了必须经过重复点才能得到可行解的可能性</w:t>
      </w:r>
      <w:r w:rsidR="005F17E7">
        <w:t>。</w:t>
      </w:r>
    </w:p>
    <w:p w14:paraId="159D56D2" w14:textId="0AF51542" w:rsidR="008E41D3" w:rsidRDefault="008E41D3" w:rsidP="008E41D3">
      <w:pPr>
        <w:pStyle w:val="3"/>
      </w:pPr>
      <w:r>
        <w:t>case2</w:t>
      </w:r>
    </w:p>
    <w:p w14:paraId="546E60A5" w14:textId="1FC2363D" w:rsidR="00D57A5D" w:rsidRDefault="00270828" w:rsidP="00270828">
      <w:pPr>
        <w:pStyle w:val="21"/>
        <w:ind w:firstLine="480"/>
        <w:jc w:val="center"/>
      </w:pPr>
      <w:r w:rsidRPr="00270828">
        <w:rPr>
          <w:noProof/>
        </w:rPr>
        <w:drawing>
          <wp:inline distT="0" distB="0" distL="0" distR="0" wp14:anchorId="78A7934E" wp14:editId="702EE143">
            <wp:extent cx="2534397" cy="2311942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2534" cy="231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5096" w14:textId="02C15199" w:rsidR="008E41D3" w:rsidRDefault="00095777" w:rsidP="008E41D3">
      <w:pPr>
        <w:pStyle w:val="21"/>
        <w:ind w:firstLine="480"/>
      </w:pPr>
      <w:r>
        <w:t>本用例</w:t>
      </w:r>
      <w:r w:rsidR="008E41D3">
        <w:rPr>
          <w:rFonts w:hint="eastAsia"/>
        </w:rPr>
        <w:t>用于</w:t>
      </w:r>
      <w:r w:rsidR="008E41D3">
        <w:t>测试算法对限制条件</w:t>
      </w:r>
      <w:r w:rsidR="008E41D3">
        <w:t>“</w:t>
      </w:r>
      <w:r w:rsidR="008E41D3">
        <w:t>路径经过点数不超过</w:t>
      </w:r>
      <w:r w:rsidR="008E41D3">
        <w:t>k”</w:t>
      </w:r>
      <w:r>
        <w:t>的</w:t>
      </w:r>
      <w:r>
        <w:rPr>
          <w:rFonts w:hint="eastAsia"/>
        </w:rPr>
        <w:t>响应</w:t>
      </w:r>
      <w:r w:rsidR="009A4A61">
        <w:t>，考虑节点限制得到的</w:t>
      </w:r>
      <w:r w:rsidR="009A4A61">
        <w:rPr>
          <w:rFonts w:hint="eastAsia"/>
        </w:rPr>
        <w:t>最优解的</w:t>
      </w:r>
      <w:r w:rsidR="009A4A61">
        <w:t>费用不是最小的且路径中没有重复点（如上图所示）。</w:t>
      </w:r>
      <w:r w:rsidR="009A4A61">
        <w:t xml:space="preserve"> </w:t>
      </w:r>
      <w:r w:rsidR="007C6057">
        <w:t>所以，</w:t>
      </w:r>
      <w:r w:rsidR="007C6057" w:rsidRPr="007C6057">
        <w:rPr>
          <w:rFonts w:hint="eastAsia"/>
          <w:b/>
        </w:rPr>
        <w:t>我们</w:t>
      </w:r>
      <w:r w:rsidR="007C6057" w:rsidRPr="007C6057">
        <w:rPr>
          <w:b/>
        </w:rPr>
        <w:t>的算法</w:t>
      </w:r>
      <w:r w:rsidR="007C6057" w:rsidRPr="007C6057">
        <w:rPr>
          <w:rFonts w:hint="eastAsia"/>
          <w:b/>
        </w:rPr>
        <w:t>充分</w:t>
      </w:r>
      <w:r w:rsidR="007C6057" w:rsidRPr="007C6057">
        <w:rPr>
          <w:b/>
        </w:rPr>
        <w:t>考虑了</w:t>
      </w:r>
      <w:r w:rsidR="007C6057" w:rsidRPr="007C6057">
        <w:rPr>
          <w:rFonts w:hint="eastAsia"/>
          <w:b/>
        </w:rPr>
        <w:t>节点数</w:t>
      </w:r>
      <w:r w:rsidR="007C6057" w:rsidRPr="007C6057">
        <w:rPr>
          <w:b/>
        </w:rPr>
        <w:t>的限制</w:t>
      </w:r>
      <w:r w:rsidR="007C6057">
        <w:rPr>
          <w:b/>
        </w:rPr>
        <w:t>，</w:t>
      </w:r>
      <w:r w:rsidR="007C6057">
        <w:rPr>
          <w:rFonts w:hint="eastAsia"/>
          <w:b/>
        </w:rPr>
        <w:t>并</w:t>
      </w:r>
      <w:r w:rsidR="007C6057">
        <w:rPr>
          <w:b/>
        </w:rPr>
        <w:t>进行了</w:t>
      </w:r>
      <w:r w:rsidR="007C6057">
        <w:rPr>
          <w:rFonts w:hint="eastAsia"/>
          <w:b/>
        </w:rPr>
        <w:t>正确</w:t>
      </w:r>
      <w:r w:rsidR="007C6057">
        <w:rPr>
          <w:b/>
        </w:rPr>
        <w:t>的处理。</w:t>
      </w:r>
    </w:p>
    <w:p w14:paraId="37560E02" w14:textId="4DA2AD4C" w:rsidR="008E41D3" w:rsidRDefault="008E41D3" w:rsidP="008329F5">
      <w:pPr>
        <w:pStyle w:val="3"/>
      </w:pPr>
      <w:r>
        <w:rPr>
          <w:rFonts w:hint="eastAsia"/>
        </w:rPr>
        <w:t>case</w:t>
      </w:r>
      <w:r>
        <w:t>3</w:t>
      </w:r>
    </w:p>
    <w:p w14:paraId="3C7AEA4F" w14:textId="35A9D67D" w:rsidR="005F17E7" w:rsidRDefault="005F17E7" w:rsidP="005F17E7">
      <w:pPr>
        <w:pStyle w:val="21"/>
        <w:ind w:firstLine="480"/>
      </w:pPr>
      <w:r>
        <w:rPr>
          <w:rFonts w:hint="eastAsia"/>
        </w:rPr>
        <w:t>本用例用于测试验证：考虑节点可重复经过的情况下，是否可以得到费用值</w:t>
      </w:r>
      <w:r>
        <w:rPr>
          <w:rFonts w:hint="eastAsia"/>
        </w:rPr>
        <w:lastRenderedPageBreak/>
        <w:t>更小的解</w:t>
      </w:r>
      <w:r>
        <w:t>。</w:t>
      </w:r>
      <w:r>
        <w:rPr>
          <w:rFonts w:hint="eastAsia"/>
        </w:rPr>
        <w:t>本</w:t>
      </w:r>
      <w:r>
        <w:t>用例的情况如下：</w:t>
      </w:r>
    </w:p>
    <w:p w14:paraId="527BB635" w14:textId="77777777" w:rsidR="005F17E7" w:rsidRDefault="005F17E7" w:rsidP="005F17E7">
      <w:pPr>
        <w:pStyle w:val="21"/>
        <w:ind w:firstLine="480"/>
      </w:pPr>
      <w:r>
        <w:rPr>
          <w:rFonts w:hint="eastAsia"/>
        </w:rPr>
        <w:t>节点可重复经过时路径：</w:t>
      </w:r>
      <w:r>
        <w:rPr>
          <w:rFonts w:hint="eastAsia"/>
        </w:rPr>
        <w:t>2|15|18|3|11|4|13|7|13|17|6|5|9|14|19|0|1|0|19</w:t>
      </w:r>
      <w:r>
        <w:rPr>
          <w:rFonts w:hint="eastAsia"/>
        </w:rPr>
        <w:t>；费用和：</w:t>
      </w:r>
      <w:r>
        <w:rPr>
          <w:rFonts w:hint="eastAsia"/>
        </w:rPr>
        <w:t>103</w:t>
      </w:r>
      <w:r>
        <w:rPr>
          <w:rFonts w:hint="eastAsia"/>
        </w:rPr>
        <w:t>；节点数：</w:t>
      </w:r>
      <w:r>
        <w:rPr>
          <w:rFonts w:hint="eastAsia"/>
        </w:rPr>
        <w:t>19</w:t>
      </w:r>
    </w:p>
    <w:p w14:paraId="389A2B0E" w14:textId="6F0A0377" w:rsidR="008E41D3" w:rsidRDefault="005F17E7" w:rsidP="005F17E7">
      <w:pPr>
        <w:pStyle w:val="21"/>
        <w:ind w:firstLine="480"/>
      </w:pPr>
      <w:r>
        <w:rPr>
          <w:rFonts w:hint="eastAsia"/>
        </w:rPr>
        <w:t>节点不可重复经时路径：</w:t>
      </w:r>
      <w:r>
        <w:rPr>
          <w:rFonts w:hint="eastAsia"/>
        </w:rPr>
        <w:t>2|15|10|12|14|9|17|6|5|3|11|7|13|4|1|0|19</w:t>
      </w:r>
      <w:r>
        <w:rPr>
          <w:rFonts w:hint="eastAsia"/>
        </w:rPr>
        <w:t>；费用和：</w:t>
      </w:r>
      <w:r>
        <w:rPr>
          <w:rFonts w:hint="eastAsia"/>
        </w:rPr>
        <w:t>126</w:t>
      </w:r>
      <w:r>
        <w:rPr>
          <w:rFonts w:hint="eastAsia"/>
        </w:rPr>
        <w:t>；节点数：</w:t>
      </w:r>
      <w:r>
        <w:rPr>
          <w:rFonts w:hint="eastAsia"/>
        </w:rPr>
        <w:t>17</w:t>
      </w:r>
    </w:p>
    <w:p w14:paraId="7F913DB2" w14:textId="3BF6D00F" w:rsidR="004A4BCA" w:rsidRDefault="005F17E7" w:rsidP="005F17E7">
      <w:pPr>
        <w:pStyle w:val="21"/>
        <w:ind w:firstLine="480"/>
      </w:pPr>
      <w:r>
        <w:rPr>
          <w:rFonts w:hint="eastAsia"/>
        </w:rPr>
        <w:t>所以</w:t>
      </w:r>
      <w:r>
        <w:t>，</w:t>
      </w:r>
      <w:r>
        <w:rPr>
          <w:rFonts w:hint="eastAsia"/>
        </w:rPr>
        <w:t>经过验证</w:t>
      </w:r>
      <w:r>
        <w:t>：</w:t>
      </w:r>
      <w:r w:rsidRPr="005F17E7">
        <w:rPr>
          <w:b/>
        </w:rPr>
        <w:t>考虑重复经过，</w:t>
      </w:r>
      <w:r w:rsidRPr="005F17E7">
        <w:rPr>
          <w:rFonts w:hint="eastAsia"/>
          <w:b/>
        </w:rPr>
        <w:t>有</w:t>
      </w:r>
      <w:r w:rsidRPr="005F17E7">
        <w:rPr>
          <w:b/>
        </w:rPr>
        <w:t>可能得到费用值最小的解</w:t>
      </w:r>
      <w:r>
        <w:t>。</w:t>
      </w:r>
    </w:p>
    <w:p w14:paraId="7C1E2CAF" w14:textId="33F7EE7D" w:rsidR="00A36C99" w:rsidRDefault="00A36C99" w:rsidP="005F17E7">
      <w:pPr>
        <w:pStyle w:val="21"/>
        <w:ind w:firstLine="480"/>
      </w:pPr>
      <w:r>
        <w:t>C</w:t>
      </w:r>
      <w:r>
        <w:rPr>
          <w:rFonts w:hint="eastAsia"/>
        </w:rPr>
        <w:t>ase0-case3</w:t>
      </w:r>
      <w:r>
        <w:rPr>
          <w:rFonts w:hint="eastAsia"/>
        </w:rPr>
        <w:t>的</w:t>
      </w:r>
      <w:r>
        <w:t>测试情况汇总如下：</w:t>
      </w:r>
    </w:p>
    <w:p w14:paraId="49850C99" w14:textId="6625BA13" w:rsidR="00A36C99" w:rsidRDefault="00A36C99" w:rsidP="00221233">
      <w:pPr>
        <w:pStyle w:val="21"/>
        <w:ind w:firstLineChars="83" w:firstLine="199"/>
        <w:jc w:val="center"/>
      </w:pPr>
      <w:r w:rsidRPr="00A36C99">
        <w:rPr>
          <w:noProof/>
        </w:rPr>
        <w:drawing>
          <wp:inline distT="0" distB="0" distL="0" distR="0" wp14:anchorId="50606329" wp14:editId="52F19781">
            <wp:extent cx="4781363" cy="758709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8505" cy="76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E09A" w14:textId="4D939761" w:rsidR="00A36C99" w:rsidRPr="00057B5B" w:rsidRDefault="00A36C99" w:rsidP="00057B5B">
      <w:pPr>
        <w:pStyle w:val="21"/>
        <w:ind w:firstLineChars="0" w:firstLine="0"/>
        <w:rPr>
          <w:b/>
        </w:rPr>
      </w:pPr>
      <w:r>
        <w:t>后两栏</w:t>
      </w:r>
      <w:r>
        <w:rPr>
          <w:rFonts w:hint="eastAsia"/>
        </w:rPr>
        <w:t>为</w:t>
      </w:r>
      <w:r>
        <w:t>两种算法运行的时间</w:t>
      </w:r>
      <w:r w:rsidR="00057B5B">
        <w:t>。</w:t>
      </w:r>
      <w:r w:rsidR="00057B5B" w:rsidRPr="00057B5B">
        <w:rPr>
          <w:rFonts w:hint="eastAsia"/>
          <w:b/>
        </w:rPr>
        <w:t>经过</w:t>
      </w:r>
      <w:r w:rsidR="00057B5B" w:rsidRPr="00057B5B">
        <w:rPr>
          <w:b/>
        </w:rPr>
        <w:t>测试，</w:t>
      </w:r>
      <w:r w:rsidR="00057B5B" w:rsidRPr="00057B5B">
        <w:rPr>
          <w:rFonts w:hint="eastAsia"/>
          <w:b/>
        </w:rPr>
        <w:t>两种</w:t>
      </w:r>
      <w:r w:rsidR="00057B5B" w:rsidRPr="00057B5B">
        <w:rPr>
          <w:b/>
        </w:rPr>
        <w:t>算法均能通过正确性测试，</w:t>
      </w:r>
      <w:r w:rsidR="00057B5B" w:rsidRPr="00057B5B">
        <w:rPr>
          <w:rFonts w:hint="eastAsia"/>
          <w:b/>
        </w:rPr>
        <w:t>说明</w:t>
      </w:r>
      <w:r w:rsidR="00057B5B" w:rsidRPr="00057B5B">
        <w:rPr>
          <w:b/>
        </w:rPr>
        <w:t>算法及模型</w:t>
      </w:r>
      <w:r w:rsidR="00057B5B" w:rsidRPr="00057B5B">
        <w:rPr>
          <w:rFonts w:hint="eastAsia"/>
          <w:b/>
        </w:rPr>
        <w:t>正确</w:t>
      </w:r>
      <w:r w:rsidR="00057B5B" w:rsidRPr="00057B5B">
        <w:rPr>
          <w:b/>
        </w:rPr>
        <w:t>有效</w:t>
      </w:r>
      <w:r w:rsidR="00057B5B">
        <w:rPr>
          <w:b/>
        </w:rPr>
        <w:t>。</w:t>
      </w:r>
    </w:p>
    <w:p w14:paraId="1912EFEB" w14:textId="1798B1DB" w:rsidR="008E41D3" w:rsidRDefault="008E41D3" w:rsidP="008E41D3">
      <w:pPr>
        <w:pStyle w:val="2"/>
      </w:pPr>
      <w:r>
        <w:t>性能测试</w:t>
      </w:r>
    </w:p>
    <w:p w14:paraId="0802D458" w14:textId="4A991922" w:rsidR="00651373" w:rsidRPr="00651373" w:rsidRDefault="00651373" w:rsidP="00651373">
      <w:pPr>
        <w:pStyle w:val="21"/>
        <w:ind w:firstLine="480"/>
      </w:pPr>
      <w:r>
        <w:t>根据我们的算法，</w:t>
      </w:r>
      <w:r>
        <w:rPr>
          <w:rFonts w:hint="eastAsia"/>
        </w:rPr>
        <w:t>影响性能</w:t>
      </w:r>
      <w:r w:rsidR="004A4BCA">
        <w:t>主要由</w:t>
      </w:r>
      <w:r w:rsidR="004A4BCA">
        <w:rPr>
          <w:rFonts w:hint="eastAsia"/>
        </w:rPr>
        <w:t>三</w:t>
      </w:r>
      <w:r>
        <w:t>点因素：</w:t>
      </w:r>
      <w:r>
        <w:rPr>
          <w:rFonts w:hint="eastAsia"/>
        </w:rPr>
        <w:t>无向图</w:t>
      </w:r>
      <w:r w:rsidR="004A4BCA">
        <w:t>的的点数，必经点数（包括起点终点</w:t>
      </w:r>
      <w:r>
        <w:t>）</w:t>
      </w:r>
      <w:r w:rsidR="004A4BCA">
        <w:t>，</w:t>
      </w:r>
      <w:r w:rsidR="004A4BCA">
        <w:rPr>
          <w:rFonts w:hint="eastAsia"/>
        </w:rPr>
        <w:t>必经</w:t>
      </w:r>
      <w:r w:rsidR="004A4BCA">
        <w:t>边数</w:t>
      </w:r>
      <w:r>
        <w:t>。</w:t>
      </w:r>
      <w:r w:rsidR="004A4BCA">
        <w:t>Case4</w:t>
      </w:r>
      <w:r w:rsidR="00221233">
        <w:rPr>
          <w:rFonts w:hint="eastAsia"/>
        </w:rPr>
        <w:t>-case20</w:t>
      </w:r>
      <w:r w:rsidR="004A4BCA">
        <w:rPr>
          <w:rFonts w:hint="eastAsia"/>
        </w:rPr>
        <w:t>为</w:t>
      </w:r>
      <w:r w:rsidR="004A4BCA">
        <w:t>各种不同规模的</w:t>
      </w:r>
      <w:r w:rsidR="004A4BCA">
        <w:rPr>
          <w:rFonts w:hint="eastAsia"/>
        </w:rPr>
        <w:t>用例</w:t>
      </w:r>
      <w:r w:rsidR="004A4BCA">
        <w:t>，</w:t>
      </w:r>
      <w:r w:rsidR="004A4BCA">
        <w:rPr>
          <w:rFonts w:hint="eastAsia"/>
        </w:rPr>
        <w:t>测试</w:t>
      </w:r>
      <w:r w:rsidR="004A4BCA">
        <w:t>情况如下</w:t>
      </w:r>
    </w:p>
    <w:p w14:paraId="74A33D8D" w14:textId="63A5DB3D" w:rsidR="005613F7" w:rsidRDefault="00057B5B" w:rsidP="00221233">
      <w:pPr>
        <w:pStyle w:val="21"/>
        <w:ind w:left="480" w:firstLineChars="0" w:firstLine="0"/>
        <w:jc w:val="center"/>
      </w:pPr>
      <w:r w:rsidRPr="00057B5B">
        <w:rPr>
          <w:noProof/>
        </w:rPr>
        <w:drawing>
          <wp:inline distT="0" distB="0" distL="0" distR="0" wp14:anchorId="68BAF8C1" wp14:editId="1D6FC096">
            <wp:extent cx="4732057" cy="27192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5362" cy="272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A799" w14:textId="48EF2513" w:rsidR="00221233" w:rsidRPr="005613F7" w:rsidRDefault="00D537FB" w:rsidP="00D537FB">
      <w:pPr>
        <w:pStyle w:val="21"/>
        <w:ind w:firstLineChars="0" w:firstLine="0"/>
      </w:pPr>
      <w:r>
        <w:t>如上图，</w:t>
      </w:r>
      <w:r>
        <w:rPr>
          <w:rFonts w:hint="eastAsia"/>
        </w:rPr>
        <w:t>为对</w:t>
      </w:r>
      <w:r>
        <w:t>两种算法的性能测试。</w:t>
      </w:r>
      <w:r>
        <w:rPr>
          <w:rFonts w:hint="eastAsia"/>
        </w:rPr>
        <w:t>经过</w:t>
      </w:r>
      <w:r>
        <w:t>测试，</w:t>
      </w:r>
      <w:r>
        <w:rPr>
          <w:rFonts w:hint="eastAsia"/>
        </w:rPr>
        <w:t>我们</w:t>
      </w:r>
      <w:r>
        <w:t>发现：线性</w:t>
      </w:r>
      <w:r>
        <w:rPr>
          <w:rFonts w:hint="eastAsia"/>
        </w:rPr>
        <w:t>规划</w:t>
      </w:r>
      <w:r>
        <w:t>+</w:t>
      </w:r>
      <w:proofErr w:type="spellStart"/>
      <w:r>
        <w:t>lpsolve</w:t>
      </w:r>
      <w:proofErr w:type="spellEnd"/>
      <w:r>
        <w:rPr>
          <w:rFonts w:hint="eastAsia"/>
        </w:rPr>
        <w:t>求解器在</w:t>
      </w:r>
      <w:r>
        <w:t>必经点规模达到</w:t>
      </w:r>
      <w:r>
        <w:t>20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很难</w:t>
      </w:r>
      <w:r>
        <w:t>得到可行解，</w:t>
      </w:r>
      <w:r>
        <w:rPr>
          <w:rFonts w:hint="eastAsia"/>
        </w:rPr>
        <w:t>这</w:t>
      </w:r>
      <w:r>
        <w:t>主要</w:t>
      </w:r>
      <w:r>
        <w:rPr>
          <w:rFonts w:hint="eastAsia"/>
        </w:rPr>
        <w:t>受限</w:t>
      </w:r>
      <w:r>
        <w:t>于</w:t>
      </w:r>
      <w:proofErr w:type="spellStart"/>
      <w:r>
        <w:t>lpsolve</w:t>
      </w:r>
      <w:proofErr w:type="spellEnd"/>
      <w:r>
        <w:rPr>
          <w:rFonts w:hint="eastAsia"/>
        </w:rPr>
        <w:t>求解器</w:t>
      </w:r>
      <w:r>
        <w:t>的性能；</w:t>
      </w:r>
      <w:r w:rsidRPr="006B3DDE">
        <w:rPr>
          <w:b/>
        </w:rPr>
        <w:t>指派模型结合分支定界的方法，</w:t>
      </w:r>
      <w:r w:rsidRPr="006B3DDE">
        <w:rPr>
          <w:rFonts w:hint="eastAsia"/>
          <w:b/>
        </w:rPr>
        <w:t>表现出非常</w:t>
      </w:r>
      <w:r w:rsidRPr="006B3DDE">
        <w:rPr>
          <w:b/>
        </w:rPr>
        <w:t>良好的性能，在目前的测试环境下，</w:t>
      </w:r>
      <w:r w:rsidRPr="006B3DDE">
        <w:rPr>
          <w:b/>
        </w:rPr>
        <w:t>5</w:t>
      </w:r>
      <w:r w:rsidRPr="006B3DDE">
        <w:rPr>
          <w:rFonts w:hint="eastAsia"/>
          <w:b/>
        </w:rPr>
        <w:t>s</w:t>
      </w:r>
      <w:r w:rsidRPr="006B3DDE">
        <w:rPr>
          <w:b/>
        </w:rPr>
        <w:t>内</w:t>
      </w:r>
      <w:r w:rsidRPr="006B3DDE">
        <w:rPr>
          <w:rFonts w:hint="eastAsia"/>
          <w:b/>
        </w:rPr>
        <w:t>可</w:t>
      </w:r>
      <w:r w:rsidRPr="006B3DDE">
        <w:rPr>
          <w:b/>
        </w:rPr>
        <w:t>求解出</w:t>
      </w:r>
      <w:r w:rsidRPr="006B3DDE">
        <w:rPr>
          <w:b/>
        </w:rPr>
        <w:t>100</w:t>
      </w:r>
      <w:r w:rsidRPr="006B3DDE">
        <w:rPr>
          <w:b/>
        </w:rPr>
        <w:t>个</w:t>
      </w:r>
      <w:r w:rsidRPr="006B3DDE">
        <w:rPr>
          <w:rFonts w:hint="eastAsia"/>
          <w:b/>
        </w:rPr>
        <w:t>必经点</w:t>
      </w:r>
      <w:r w:rsidRPr="006B3DDE">
        <w:rPr>
          <w:b/>
        </w:rPr>
        <w:t>100</w:t>
      </w:r>
      <w:r w:rsidRPr="006B3DDE">
        <w:rPr>
          <w:rFonts w:hint="eastAsia"/>
          <w:b/>
        </w:rPr>
        <w:t>条</w:t>
      </w:r>
      <w:r w:rsidRPr="006B3DDE">
        <w:rPr>
          <w:b/>
        </w:rPr>
        <w:t>必经边的</w:t>
      </w:r>
      <w:r w:rsidRPr="006B3DDE">
        <w:rPr>
          <w:b/>
        </w:rPr>
        <w:t>case;</w:t>
      </w:r>
      <w:r w:rsidR="006B3DDE" w:rsidRPr="006B3DDE">
        <w:rPr>
          <w:b/>
        </w:rPr>
        <w:t>10s</w:t>
      </w:r>
      <w:r w:rsidR="006B3DDE" w:rsidRPr="006B3DDE">
        <w:rPr>
          <w:rFonts w:hint="eastAsia"/>
          <w:b/>
        </w:rPr>
        <w:t>内可</w:t>
      </w:r>
      <w:r w:rsidR="006B3DDE" w:rsidRPr="006B3DDE">
        <w:rPr>
          <w:b/>
        </w:rPr>
        <w:t>求解</w:t>
      </w:r>
      <w:r w:rsidR="006B3DDE" w:rsidRPr="006B3DDE">
        <w:rPr>
          <w:b/>
        </w:rPr>
        <w:t>100</w:t>
      </w:r>
      <w:r w:rsidR="006B3DDE" w:rsidRPr="006B3DDE">
        <w:rPr>
          <w:rFonts w:hint="eastAsia"/>
          <w:b/>
        </w:rPr>
        <w:t>必经点</w:t>
      </w:r>
      <w:r w:rsidR="006B3DDE" w:rsidRPr="006B3DDE">
        <w:rPr>
          <w:b/>
        </w:rPr>
        <w:t>200</w:t>
      </w:r>
      <w:r w:rsidR="006B3DDE" w:rsidRPr="006B3DDE">
        <w:rPr>
          <w:rFonts w:hint="eastAsia"/>
          <w:b/>
        </w:rPr>
        <w:t>必经</w:t>
      </w:r>
      <w:r w:rsidR="006B3DDE" w:rsidRPr="006B3DDE">
        <w:rPr>
          <w:b/>
        </w:rPr>
        <w:t>边</w:t>
      </w:r>
      <w:r w:rsidR="006B3DDE" w:rsidRPr="006B3DDE">
        <w:rPr>
          <w:rFonts w:hint="eastAsia"/>
          <w:b/>
        </w:rPr>
        <w:t>的</w:t>
      </w:r>
      <w:r w:rsidR="006B3DDE" w:rsidRPr="006B3DDE">
        <w:rPr>
          <w:b/>
        </w:rPr>
        <w:t>case</w:t>
      </w:r>
      <w:r w:rsidR="006B3DDE" w:rsidRPr="006B3DDE">
        <w:rPr>
          <w:b/>
        </w:rPr>
        <w:t>；</w:t>
      </w:r>
      <w:r w:rsidR="006B3DDE" w:rsidRPr="006B3DDE">
        <w:rPr>
          <w:b/>
        </w:rPr>
        <w:t>30</w:t>
      </w:r>
      <w:r w:rsidR="006B3DDE" w:rsidRPr="006B3DDE">
        <w:rPr>
          <w:rFonts w:hint="eastAsia"/>
          <w:b/>
        </w:rPr>
        <w:t>s</w:t>
      </w:r>
      <w:r w:rsidR="006B3DDE" w:rsidRPr="006B3DDE">
        <w:rPr>
          <w:b/>
        </w:rPr>
        <w:t>内</w:t>
      </w:r>
      <w:r w:rsidR="006B3DDE" w:rsidRPr="006B3DDE">
        <w:rPr>
          <w:rFonts w:hint="eastAsia"/>
          <w:b/>
        </w:rPr>
        <w:t>可</w:t>
      </w:r>
      <w:r w:rsidR="006B3DDE" w:rsidRPr="006B3DDE">
        <w:rPr>
          <w:b/>
        </w:rPr>
        <w:t>求解</w:t>
      </w:r>
      <w:r w:rsidR="006B3DDE" w:rsidRPr="006B3DDE">
        <w:rPr>
          <w:b/>
        </w:rPr>
        <w:t>100</w:t>
      </w:r>
      <w:r w:rsidR="006B3DDE" w:rsidRPr="006B3DDE">
        <w:rPr>
          <w:rFonts w:hint="eastAsia"/>
          <w:b/>
        </w:rPr>
        <w:t>必经</w:t>
      </w:r>
      <w:r w:rsidR="006B3DDE" w:rsidRPr="006B3DDE">
        <w:rPr>
          <w:b/>
        </w:rPr>
        <w:t>点</w:t>
      </w:r>
      <w:r w:rsidR="006B3DDE" w:rsidRPr="006B3DDE">
        <w:rPr>
          <w:b/>
        </w:rPr>
        <w:t>300-400</w:t>
      </w:r>
      <w:r w:rsidR="006B3DDE" w:rsidRPr="006B3DDE">
        <w:rPr>
          <w:rFonts w:hint="eastAsia"/>
          <w:b/>
        </w:rPr>
        <w:t>必经边</w:t>
      </w:r>
      <w:r w:rsidR="006B3DDE" w:rsidRPr="006B3DDE">
        <w:rPr>
          <w:b/>
        </w:rPr>
        <w:t>的</w:t>
      </w:r>
      <w:r w:rsidR="006B3DDE" w:rsidRPr="006B3DDE">
        <w:rPr>
          <w:b/>
        </w:rPr>
        <w:t>case</w:t>
      </w:r>
      <w:r w:rsidR="006B3DDE">
        <w:rPr>
          <w:b/>
        </w:rPr>
        <w:t>。</w:t>
      </w:r>
    </w:p>
    <w:sectPr w:rsidR="00221233" w:rsidRPr="005613F7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9F12AA" w14:textId="77777777" w:rsidR="001449A5" w:rsidRDefault="001449A5">
      <w:r>
        <w:separator/>
      </w:r>
    </w:p>
  </w:endnote>
  <w:endnote w:type="continuationSeparator" w:id="0">
    <w:p w14:paraId="6B350C64" w14:textId="77777777" w:rsidR="001449A5" w:rsidRDefault="00144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仿宋_GB2312">
    <w:altName w:val="Yuppy SC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Yuppy SC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82C96" w14:textId="77777777" w:rsidR="00D60B14" w:rsidRDefault="00D60B14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F58CD">
      <w:rPr>
        <w:rStyle w:val="a7"/>
        <w:noProof/>
      </w:rPr>
      <w:t>1</w:t>
    </w:r>
    <w:r>
      <w:rPr>
        <w:rStyle w:val="a7"/>
      </w:rPr>
      <w:fldChar w:fldCharType="end"/>
    </w:r>
  </w:p>
  <w:p w14:paraId="55637AE4" w14:textId="77777777" w:rsidR="00D60B14" w:rsidRDefault="00D60B14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3CF4CA" w14:textId="77777777" w:rsidR="001449A5" w:rsidRDefault="001449A5">
      <w:r>
        <w:separator/>
      </w:r>
    </w:p>
  </w:footnote>
  <w:footnote w:type="continuationSeparator" w:id="0">
    <w:p w14:paraId="29686C49" w14:textId="77777777" w:rsidR="001449A5" w:rsidRDefault="001449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33C7D" w14:textId="77777777" w:rsidR="00D60B14" w:rsidRDefault="00D60B14">
    <w:pPr>
      <w:pStyle w:val="a8"/>
      <w:jc w:val="distribute"/>
    </w:pPr>
    <w:r>
      <w:rPr>
        <w:rFonts w:ascii="仿宋_GB2312" w:eastAsia="仿宋_GB2312" w:hint="eastAsia"/>
      </w:rPr>
      <w:t xml:space="preserve">  </w:t>
    </w:r>
    <w:r w:rsidR="00814CEB">
      <w:rPr>
        <w:noProof/>
      </w:rPr>
      <w:drawing>
        <wp:inline distT="0" distB="0" distL="0" distR="0" wp14:anchorId="09879253" wp14:editId="310540F6">
          <wp:extent cx="685800" cy="361950"/>
          <wp:effectExtent l="0" t="0" r="0" b="0"/>
          <wp:docPr id="1" name="Object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ct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E6D4E">
      <w:rPr>
        <w:rFonts w:ascii="仿宋_GB2312" w:eastAsia="仿宋_GB2312" w:hint="eastAsia"/>
      </w:rPr>
      <w:t xml:space="preserve"> </w:t>
    </w:r>
    <w:r w:rsidR="000E6D4E" w:rsidRPr="000E6D4E">
      <w:rPr>
        <w:rFonts w:ascii="仿宋_GB2312" w:eastAsia="仿宋_GB2312" w:hint="eastAsia"/>
        <w:sz w:val="21"/>
        <w:szCs w:val="21"/>
      </w:rPr>
      <w:t>华中科技大学</w:t>
    </w:r>
    <w:r>
      <w:rPr>
        <w:rFonts w:ascii="仿宋_GB2312" w:eastAsia="仿宋_GB2312" w:hint="eastAsia"/>
      </w:rPr>
      <w:t xml:space="preserve">                          </w:t>
    </w:r>
    <w:r>
      <w:rPr>
        <w:rFonts w:ascii="宋体" w:hint="eastAsia"/>
      </w:rPr>
      <w:tab/>
    </w:r>
    <w:r w:rsidR="007B46F9" w:rsidRPr="007B46F9">
      <w:rPr>
        <w:rFonts w:ascii="楷体_GB2312" w:eastAsia="楷体_GB2312" w:hint="eastAsia"/>
        <w:sz w:val="21"/>
        <w:szCs w:val="21"/>
      </w:rPr>
      <w:t>多谱信息处理技术重点实验室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3AEE6B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C102F16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D598CE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44802D6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D01AF6F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C32E46D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756708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426BDF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0AB40B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2E886F6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49567EE"/>
    <w:multiLevelType w:val="hybridMultilevel"/>
    <w:tmpl w:val="2BEC793A"/>
    <w:lvl w:ilvl="0" w:tplc="6DB89FCE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1">
    <w:nsid w:val="0D1D4D5E"/>
    <w:multiLevelType w:val="multilevel"/>
    <w:tmpl w:val="CA0CDE8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140130F5"/>
    <w:multiLevelType w:val="hybridMultilevel"/>
    <w:tmpl w:val="A20C4BC4"/>
    <w:lvl w:ilvl="0" w:tplc="27A08576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3">
    <w:nsid w:val="176D6BE9"/>
    <w:multiLevelType w:val="multilevel"/>
    <w:tmpl w:val="A88212AC"/>
    <w:lvl w:ilvl="0">
      <w:start w:val="1"/>
      <w:numFmt w:val="none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upperLetter"/>
      <w:lvlText w:val="%1附录%2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2A140081"/>
    <w:multiLevelType w:val="hybridMultilevel"/>
    <w:tmpl w:val="9B208CE2"/>
    <w:lvl w:ilvl="0" w:tplc="CD7ED81E">
      <w:start w:val="1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2B5401B5"/>
    <w:multiLevelType w:val="multilevel"/>
    <w:tmpl w:val="9BD4C468"/>
    <w:lvl w:ilvl="0">
      <w:start w:val="1"/>
      <w:numFmt w:val="none"/>
      <w:pStyle w:val="10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upperLetter"/>
      <w:pStyle w:val="20"/>
      <w:lvlText w:val="%1附录%2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0"/>
      <w:lvlText w:val="%1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%2.%3.%4.%5.%6.%7.%8.%9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2CB54D80"/>
    <w:multiLevelType w:val="multilevel"/>
    <w:tmpl w:val="C2DC2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5F5F12"/>
    <w:multiLevelType w:val="hybridMultilevel"/>
    <w:tmpl w:val="09F8F148"/>
    <w:lvl w:ilvl="0" w:tplc="EB7A5480">
      <w:start w:val="1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37660496"/>
    <w:multiLevelType w:val="hybridMultilevel"/>
    <w:tmpl w:val="3A124C04"/>
    <w:lvl w:ilvl="0" w:tplc="BB9A93C2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3A254CE2"/>
    <w:multiLevelType w:val="hybridMultilevel"/>
    <w:tmpl w:val="73700106"/>
    <w:lvl w:ilvl="0" w:tplc="8C18EF78">
      <w:start w:val="1"/>
      <w:numFmt w:val="decimal"/>
      <w:pStyle w:val="a"/>
      <w:lvlText w:val="[%1]"/>
      <w:lvlJc w:val="left"/>
      <w:pPr>
        <w:tabs>
          <w:tab w:val="num" w:pos="944"/>
        </w:tabs>
        <w:ind w:left="944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B6E7D62"/>
    <w:multiLevelType w:val="hybridMultilevel"/>
    <w:tmpl w:val="3438A99A"/>
    <w:lvl w:ilvl="0" w:tplc="9402AB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594A21F7"/>
    <w:multiLevelType w:val="hybridMultilevel"/>
    <w:tmpl w:val="085AA3FC"/>
    <w:lvl w:ilvl="0" w:tplc="0A40768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2">
    <w:nsid w:val="5EFE11E5"/>
    <w:multiLevelType w:val="hybridMultilevel"/>
    <w:tmpl w:val="0DAE0A18"/>
    <w:lvl w:ilvl="0" w:tplc="96B2B29E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3">
    <w:nsid w:val="73E60A0A"/>
    <w:multiLevelType w:val="hybridMultilevel"/>
    <w:tmpl w:val="C0EEE4A2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3"/>
  </w:num>
  <w:num w:numId="13">
    <w:abstractNumId w:val="15"/>
  </w:num>
  <w:num w:numId="14">
    <w:abstractNumId w:val="19"/>
  </w:num>
  <w:num w:numId="15">
    <w:abstractNumId w:val="16"/>
  </w:num>
  <w:num w:numId="16">
    <w:abstractNumId w:val="23"/>
  </w:num>
  <w:num w:numId="17">
    <w:abstractNumId w:val="18"/>
  </w:num>
  <w:num w:numId="18">
    <w:abstractNumId w:val="21"/>
  </w:num>
  <w:num w:numId="19">
    <w:abstractNumId w:val="12"/>
  </w:num>
  <w:num w:numId="20">
    <w:abstractNumId w:val="19"/>
    <w:lvlOverride w:ilvl="0">
      <w:startOverride w:val="1"/>
    </w:lvlOverride>
  </w:num>
  <w:num w:numId="21">
    <w:abstractNumId w:val="19"/>
    <w:lvlOverride w:ilvl="0">
      <w:startOverride w:val="1"/>
    </w:lvlOverride>
  </w:num>
  <w:num w:numId="22">
    <w:abstractNumId w:val="14"/>
  </w:num>
  <w:num w:numId="23">
    <w:abstractNumId w:val="22"/>
  </w:num>
  <w:num w:numId="24">
    <w:abstractNumId w:val="20"/>
  </w:num>
  <w:num w:numId="25">
    <w:abstractNumId w:val="1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proofState w:spelling="clean" w:grammar="clean"/>
  <w:attachedTemplate r:id="rId1"/>
  <w:stylePaneFormatFilter w:val="3C01" w:allStyles="1" w:customStyles="0" w:latentStyles="0" w:stylesInUse="0" w:headingStyles="0" w:numberingStyles="0" w:tableStyles="0" w:directFormattingOnRuns="0" w:directFormattingOnParagraphs="0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D62"/>
    <w:rsid w:val="00001B98"/>
    <w:rsid w:val="00002AD6"/>
    <w:rsid w:val="0003666E"/>
    <w:rsid w:val="00040DF0"/>
    <w:rsid w:val="0004699F"/>
    <w:rsid w:val="00057B5B"/>
    <w:rsid w:val="00095777"/>
    <w:rsid w:val="000979DB"/>
    <w:rsid w:val="000E6D4E"/>
    <w:rsid w:val="000F7251"/>
    <w:rsid w:val="00101B8D"/>
    <w:rsid w:val="00124ED3"/>
    <w:rsid w:val="001449A5"/>
    <w:rsid w:val="00150AFD"/>
    <w:rsid w:val="001666C7"/>
    <w:rsid w:val="00176F2E"/>
    <w:rsid w:val="001A30E5"/>
    <w:rsid w:val="001C0242"/>
    <w:rsid w:val="001F322C"/>
    <w:rsid w:val="00203D98"/>
    <w:rsid w:val="00213BB5"/>
    <w:rsid w:val="00221233"/>
    <w:rsid w:val="002338B6"/>
    <w:rsid w:val="002526D6"/>
    <w:rsid w:val="00270828"/>
    <w:rsid w:val="0027418C"/>
    <w:rsid w:val="00290E77"/>
    <w:rsid w:val="002935AC"/>
    <w:rsid w:val="002B2318"/>
    <w:rsid w:val="002C705C"/>
    <w:rsid w:val="002F3F8B"/>
    <w:rsid w:val="0030015E"/>
    <w:rsid w:val="00310199"/>
    <w:rsid w:val="003112C5"/>
    <w:rsid w:val="00360AE7"/>
    <w:rsid w:val="00383241"/>
    <w:rsid w:val="00394B0F"/>
    <w:rsid w:val="003956C4"/>
    <w:rsid w:val="003968D1"/>
    <w:rsid w:val="003B0A4E"/>
    <w:rsid w:val="003C07C7"/>
    <w:rsid w:val="003D7BC5"/>
    <w:rsid w:val="003F07C8"/>
    <w:rsid w:val="00407164"/>
    <w:rsid w:val="0042565D"/>
    <w:rsid w:val="00457C1C"/>
    <w:rsid w:val="00474DC0"/>
    <w:rsid w:val="0048424C"/>
    <w:rsid w:val="004865C0"/>
    <w:rsid w:val="004A4BCA"/>
    <w:rsid w:val="004D27CD"/>
    <w:rsid w:val="004E5FE7"/>
    <w:rsid w:val="004E7970"/>
    <w:rsid w:val="004F58CD"/>
    <w:rsid w:val="004F7C15"/>
    <w:rsid w:val="00500250"/>
    <w:rsid w:val="005366C4"/>
    <w:rsid w:val="005613F7"/>
    <w:rsid w:val="00575B48"/>
    <w:rsid w:val="00577704"/>
    <w:rsid w:val="00581A5B"/>
    <w:rsid w:val="005827E8"/>
    <w:rsid w:val="00592A7C"/>
    <w:rsid w:val="005A5EFB"/>
    <w:rsid w:val="005B05F0"/>
    <w:rsid w:val="005C31F4"/>
    <w:rsid w:val="005C6AA0"/>
    <w:rsid w:val="005D4347"/>
    <w:rsid w:val="005E4FAE"/>
    <w:rsid w:val="005F17E7"/>
    <w:rsid w:val="005F1CF3"/>
    <w:rsid w:val="00600D62"/>
    <w:rsid w:val="00651373"/>
    <w:rsid w:val="00662FA7"/>
    <w:rsid w:val="00675866"/>
    <w:rsid w:val="0068020D"/>
    <w:rsid w:val="00683FD1"/>
    <w:rsid w:val="0069402C"/>
    <w:rsid w:val="00696D4C"/>
    <w:rsid w:val="006A1CC9"/>
    <w:rsid w:val="006A4800"/>
    <w:rsid w:val="006A73B2"/>
    <w:rsid w:val="006B3DDE"/>
    <w:rsid w:val="006D3388"/>
    <w:rsid w:val="00706E0D"/>
    <w:rsid w:val="00720793"/>
    <w:rsid w:val="007243B7"/>
    <w:rsid w:val="00724E94"/>
    <w:rsid w:val="00727475"/>
    <w:rsid w:val="007469F1"/>
    <w:rsid w:val="0075401E"/>
    <w:rsid w:val="00781150"/>
    <w:rsid w:val="00794FC1"/>
    <w:rsid w:val="007B46F9"/>
    <w:rsid w:val="007C6057"/>
    <w:rsid w:val="007E3163"/>
    <w:rsid w:val="007F56DD"/>
    <w:rsid w:val="008006AE"/>
    <w:rsid w:val="00814CEB"/>
    <w:rsid w:val="008329F5"/>
    <w:rsid w:val="00845ADF"/>
    <w:rsid w:val="008472CE"/>
    <w:rsid w:val="00881651"/>
    <w:rsid w:val="00886E0C"/>
    <w:rsid w:val="00893B62"/>
    <w:rsid w:val="008B69B9"/>
    <w:rsid w:val="008D6AA0"/>
    <w:rsid w:val="008E41D3"/>
    <w:rsid w:val="00912544"/>
    <w:rsid w:val="00917F0F"/>
    <w:rsid w:val="00975339"/>
    <w:rsid w:val="0098651D"/>
    <w:rsid w:val="009A4A61"/>
    <w:rsid w:val="009B110A"/>
    <w:rsid w:val="009C0E39"/>
    <w:rsid w:val="009E6BC1"/>
    <w:rsid w:val="009F36B1"/>
    <w:rsid w:val="00A146A1"/>
    <w:rsid w:val="00A23068"/>
    <w:rsid w:val="00A34B23"/>
    <w:rsid w:val="00A36C99"/>
    <w:rsid w:val="00A91438"/>
    <w:rsid w:val="00A91C9C"/>
    <w:rsid w:val="00A97E21"/>
    <w:rsid w:val="00AA088A"/>
    <w:rsid w:val="00AA5696"/>
    <w:rsid w:val="00AD19E3"/>
    <w:rsid w:val="00AF14FA"/>
    <w:rsid w:val="00B00078"/>
    <w:rsid w:val="00B61B7A"/>
    <w:rsid w:val="00B72933"/>
    <w:rsid w:val="00B97CD3"/>
    <w:rsid w:val="00C11B99"/>
    <w:rsid w:val="00C45195"/>
    <w:rsid w:val="00C74686"/>
    <w:rsid w:val="00C7599C"/>
    <w:rsid w:val="00C972D9"/>
    <w:rsid w:val="00CA2841"/>
    <w:rsid w:val="00CA7D4C"/>
    <w:rsid w:val="00CB6971"/>
    <w:rsid w:val="00CC3A1A"/>
    <w:rsid w:val="00CD191D"/>
    <w:rsid w:val="00CE7EDE"/>
    <w:rsid w:val="00CF7B85"/>
    <w:rsid w:val="00CF7E7A"/>
    <w:rsid w:val="00D537FB"/>
    <w:rsid w:val="00D57A5D"/>
    <w:rsid w:val="00D60B14"/>
    <w:rsid w:val="00D8517C"/>
    <w:rsid w:val="00DC4C31"/>
    <w:rsid w:val="00DD0AC0"/>
    <w:rsid w:val="00DD46B3"/>
    <w:rsid w:val="00DD6674"/>
    <w:rsid w:val="00DF1AFE"/>
    <w:rsid w:val="00E04DBC"/>
    <w:rsid w:val="00E069DE"/>
    <w:rsid w:val="00E36D23"/>
    <w:rsid w:val="00E50C05"/>
    <w:rsid w:val="00E53EEC"/>
    <w:rsid w:val="00E770CC"/>
    <w:rsid w:val="00E85314"/>
    <w:rsid w:val="00E871FE"/>
    <w:rsid w:val="00E97867"/>
    <w:rsid w:val="00F158FE"/>
    <w:rsid w:val="00F27307"/>
    <w:rsid w:val="00F4051E"/>
    <w:rsid w:val="00F45E9A"/>
    <w:rsid w:val="00F717E4"/>
    <w:rsid w:val="00F90747"/>
    <w:rsid w:val="00F91F36"/>
    <w:rsid w:val="00FA229C"/>
    <w:rsid w:val="00FF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AAF5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1CC9"/>
    <w:pPr>
      <w:widowControl w:val="0"/>
      <w:adjustRightInd w:val="0"/>
      <w:snapToGrid w:val="0"/>
      <w:spacing w:line="312" w:lineRule="auto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21"/>
    <w:qFormat/>
    <w:rsid w:val="00E53EEC"/>
    <w:pPr>
      <w:keepNext/>
      <w:keepLines/>
      <w:numPr>
        <w:numId w:val="1"/>
      </w:numPr>
      <w:spacing w:before="340" w:after="330" w:line="240" w:lineRule="auto"/>
      <w:ind w:left="431" w:hanging="431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21"/>
    <w:qFormat/>
    <w:rsid w:val="00474DC0"/>
    <w:pPr>
      <w:keepNext/>
      <w:keepLines/>
      <w:numPr>
        <w:ilvl w:val="1"/>
        <w:numId w:val="1"/>
      </w:numPr>
      <w:spacing w:before="260" w:after="260" w:line="240" w:lineRule="auto"/>
      <w:ind w:left="578" w:hanging="578"/>
      <w:outlineLvl w:val="1"/>
    </w:pPr>
    <w:rPr>
      <w:rFonts w:ascii="Arial" w:eastAsia="黑体" w:hAnsi="Arial"/>
      <w:bCs/>
      <w:szCs w:val="32"/>
    </w:rPr>
  </w:style>
  <w:style w:type="paragraph" w:styleId="3">
    <w:name w:val="heading 3"/>
    <w:basedOn w:val="a0"/>
    <w:next w:val="21"/>
    <w:qFormat/>
    <w:rsid w:val="00E53EEC"/>
    <w:pPr>
      <w:keepNext/>
      <w:keepLines/>
      <w:numPr>
        <w:ilvl w:val="2"/>
        <w:numId w:val="1"/>
      </w:numPr>
      <w:spacing w:before="260" w:after="260" w:line="240" w:lineRule="auto"/>
      <w:outlineLvl w:val="2"/>
    </w:pPr>
    <w:rPr>
      <w:b/>
      <w:bCs/>
      <w:szCs w:val="32"/>
    </w:rPr>
  </w:style>
  <w:style w:type="paragraph" w:styleId="4">
    <w:name w:val="heading 4"/>
    <w:basedOn w:val="a0"/>
    <w:next w:val="21"/>
    <w:qFormat/>
    <w:rsid w:val="00FF3F2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Cs/>
      <w:szCs w:val="28"/>
    </w:rPr>
  </w:style>
  <w:style w:type="paragraph" w:styleId="5">
    <w:name w:val="heading 5"/>
    <w:basedOn w:val="a0"/>
    <w:next w:val="21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0"/>
    <w:next w:val="21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仿宋_GB2312" w:hAnsi="Arial"/>
      <w:bCs/>
    </w:rPr>
  </w:style>
  <w:style w:type="paragraph" w:styleId="7">
    <w:name w:val="heading 7"/>
    <w:basedOn w:val="a0"/>
    <w:next w:val="21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仿宋_GB2312"/>
      <w:bCs/>
    </w:rPr>
  </w:style>
  <w:style w:type="paragraph" w:styleId="8">
    <w:name w:val="heading 8"/>
    <w:basedOn w:val="a0"/>
    <w:next w:val="21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仿宋_GB2312" w:hAnsi="Arial"/>
    </w:rPr>
  </w:style>
  <w:style w:type="paragraph" w:styleId="9">
    <w:name w:val="heading 9"/>
    <w:basedOn w:val="a0"/>
    <w:next w:val="21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仿宋_GB2312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basedOn w:val="a0"/>
    <w:qFormat/>
    <w:rsid w:val="00FF3F21"/>
    <w:pPr>
      <w:spacing w:before="240" w:after="24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5">
    <w:name w:val="正文居中"/>
    <w:basedOn w:val="a0"/>
    <w:rsid w:val="00CD191D"/>
    <w:pPr>
      <w:keepNext/>
      <w:jc w:val="center"/>
    </w:pPr>
    <w:rPr>
      <w:rFonts w:ascii="宋体"/>
    </w:rPr>
  </w:style>
  <w:style w:type="paragraph" w:styleId="a6">
    <w:name w:val="footer"/>
    <w:basedOn w:val="a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styleId="a7">
    <w:name w:val="page number"/>
    <w:basedOn w:val="a1"/>
  </w:style>
  <w:style w:type="paragraph" w:styleId="a8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Document Map"/>
    <w:basedOn w:val="a0"/>
    <w:semiHidden/>
    <w:pPr>
      <w:shd w:val="clear" w:color="auto" w:fill="000080"/>
    </w:pPr>
  </w:style>
  <w:style w:type="paragraph" w:customStyle="1" w:styleId="10">
    <w:name w:val="附录1"/>
    <w:basedOn w:val="a0"/>
    <w:next w:val="20"/>
    <w:rsid w:val="001A30E5"/>
    <w:pPr>
      <w:keepNext/>
      <w:keepLines/>
      <w:numPr>
        <w:numId w:val="13"/>
      </w:numPr>
      <w:spacing w:beforeLines="50" w:before="50" w:afterLines="50" w:after="50" w:line="240" w:lineRule="auto"/>
      <w:outlineLvl w:val="0"/>
    </w:pPr>
    <w:rPr>
      <w:b/>
      <w:sz w:val="28"/>
    </w:rPr>
  </w:style>
  <w:style w:type="paragraph" w:customStyle="1" w:styleId="20">
    <w:name w:val="附录2"/>
    <w:basedOn w:val="a0"/>
    <w:next w:val="a0"/>
    <w:pPr>
      <w:numPr>
        <w:ilvl w:val="1"/>
        <w:numId w:val="13"/>
      </w:numPr>
      <w:spacing w:beforeLines="50" w:before="50" w:afterLines="50" w:after="50" w:line="540" w:lineRule="auto"/>
      <w:outlineLvl w:val="1"/>
    </w:pPr>
    <w:rPr>
      <w:rFonts w:eastAsia="黑体"/>
    </w:rPr>
  </w:style>
  <w:style w:type="paragraph" w:customStyle="1" w:styleId="30">
    <w:name w:val="附录3"/>
    <w:basedOn w:val="a0"/>
    <w:next w:val="a0"/>
    <w:pPr>
      <w:numPr>
        <w:ilvl w:val="2"/>
        <w:numId w:val="13"/>
      </w:numPr>
      <w:spacing w:before="156" w:after="156"/>
      <w:ind w:hangingChars="200" w:hanging="200"/>
      <w:outlineLvl w:val="2"/>
    </w:pPr>
  </w:style>
  <w:style w:type="paragraph" w:customStyle="1" w:styleId="11">
    <w:name w:val="前言标题1"/>
    <w:basedOn w:val="a0"/>
    <w:next w:val="a0"/>
    <w:pPr>
      <w:keepNext/>
      <w:keepLines/>
      <w:spacing w:beforeLines="50" w:before="50" w:afterLines="50" w:after="50"/>
    </w:pPr>
    <w:rPr>
      <w:b/>
      <w:sz w:val="28"/>
    </w:rPr>
  </w:style>
  <w:style w:type="paragraph" w:customStyle="1" w:styleId="aa">
    <w:name w:val="缩写词"/>
    <w:basedOn w:val="a0"/>
    <w:pPr>
      <w:tabs>
        <w:tab w:val="left" w:pos="1620"/>
      </w:tabs>
    </w:pPr>
  </w:style>
  <w:style w:type="paragraph" w:styleId="12">
    <w:name w:val="toc 1"/>
    <w:basedOn w:val="a0"/>
    <w:next w:val="a0"/>
    <w:autoRedefine/>
    <w:semiHidden/>
    <w:pPr>
      <w:spacing w:before="120" w:after="120"/>
      <w:jc w:val="left"/>
    </w:pPr>
    <w:rPr>
      <w:b/>
      <w:bCs/>
      <w:caps/>
    </w:rPr>
  </w:style>
  <w:style w:type="paragraph" w:styleId="22">
    <w:name w:val="toc 2"/>
    <w:basedOn w:val="a0"/>
    <w:next w:val="a0"/>
    <w:autoRedefine/>
    <w:semiHidden/>
    <w:pPr>
      <w:ind w:left="210"/>
      <w:jc w:val="left"/>
    </w:pPr>
    <w:rPr>
      <w:smallCaps/>
    </w:rPr>
  </w:style>
  <w:style w:type="paragraph" w:styleId="31">
    <w:name w:val="toc 3"/>
    <w:basedOn w:val="a0"/>
    <w:next w:val="a0"/>
    <w:autoRedefine/>
    <w:semiHidden/>
    <w:pPr>
      <w:ind w:left="420"/>
      <w:jc w:val="left"/>
    </w:pPr>
    <w:rPr>
      <w:i/>
      <w:iCs/>
    </w:rPr>
  </w:style>
  <w:style w:type="paragraph" w:styleId="40">
    <w:name w:val="toc 4"/>
    <w:basedOn w:val="a0"/>
    <w:next w:val="a0"/>
    <w:autoRedefine/>
    <w:semiHidden/>
    <w:pPr>
      <w:ind w:left="630"/>
      <w:jc w:val="left"/>
    </w:pPr>
    <w:rPr>
      <w:szCs w:val="21"/>
    </w:rPr>
  </w:style>
  <w:style w:type="paragraph" w:styleId="50">
    <w:name w:val="toc 5"/>
    <w:basedOn w:val="a0"/>
    <w:next w:val="a0"/>
    <w:autoRedefine/>
    <w:semiHidden/>
    <w:pPr>
      <w:ind w:left="840"/>
      <w:jc w:val="left"/>
    </w:pPr>
    <w:rPr>
      <w:szCs w:val="21"/>
    </w:rPr>
  </w:style>
  <w:style w:type="paragraph" w:styleId="60">
    <w:name w:val="toc 6"/>
    <w:basedOn w:val="a0"/>
    <w:next w:val="a0"/>
    <w:autoRedefine/>
    <w:semiHidden/>
    <w:pPr>
      <w:ind w:left="1050"/>
      <w:jc w:val="left"/>
    </w:pPr>
    <w:rPr>
      <w:szCs w:val="21"/>
    </w:rPr>
  </w:style>
  <w:style w:type="paragraph" w:styleId="70">
    <w:name w:val="toc 7"/>
    <w:basedOn w:val="a0"/>
    <w:next w:val="a0"/>
    <w:autoRedefine/>
    <w:semiHidden/>
    <w:pPr>
      <w:ind w:left="1260"/>
      <w:jc w:val="left"/>
    </w:pPr>
    <w:rPr>
      <w:szCs w:val="21"/>
    </w:rPr>
  </w:style>
  <w:style w:type="paragraph" w:styleId="80">
    <w:name w:val="toc 8"/>
    <w:basedOn w:val="a0"/>
    <w:next w:val="a0"/>
    <w:autoRedefine/>
    <w:semiHidden/>
    <w:pPr>
      <w:ind w:left="1470"/>
      <w:jc w:val="left"/>
    </w:pPr>
    <w:rPr>
      <w:szCs w:val="21"/>
    </w:rPr>
  </w:style>
  <w:style w:type="paragraph" w:styleId="90">
    <w:name w:val="toc 9"/>
    <w:basedOn w:val="a0"/>
    <w:next w:val="a0"/>
    <w:autoRedefine/>
    <w:semiHidden/>
    <w:pPr>
      <w:ind w:left="1680"/>
      <w:jc w:val="left"/>
    </w:pPr>
    <w:rPr>
      <w:szCs w:val="21"/>
    </w:rPr>
  </w:style>
  <w:style w:type="character" w:styleId="ab">
    <w:name w:val="Hyperlink"/>
    <w:rPr>
      <w:color w:val="0000FF"/>
      <w:u w:val="single"/>
    </w:rPr>
  </w:style>
  <w:style w:type="paragraph" w:styleId="ac">
    <w:name w:val="caption"/>
    <w:basedOn w:val="a0"/>
    <w:next w:val="a0"/>
    <w:qFormat/>
    <w:pPr>
      <w:spacing w:before="152" w:after="160"/>
      <w:jc w:val="center"/>
    </w:pPr>
    <w:rPr>
      <w:rFonts w:ascii="Arial" w:eastAsia="黑体" w:hAnsi="Arial" w:cs="Arial"/>
      <w:sz w:val="21"/>
      <w:szCs w:val="20"/>
    </w:rPr>
  </w:style>
  <w:style w:type="paragraph" w:styleId="ad">
    <w:name w:val="table of figures"/>
    <w:basedOn w:val="a0"/>
    <w:next w:val="a0"/>
    <w:semiHidden/>
    <w:pPr>
      <w:ind w:left="420" w:hanging="420"/>
      <w:jc w:val="left"/>
    </w:pPr>
    <w:rPr>
      <w:smallCaps/>
    </w:rPr>
  </w:style>
  <w:style w:type="paragraph" w:customStyle="1" w:styleId="a">
    <w:name w:val="参考文献"/>
    <w:basedOn w:val="a0"/>
    <w:pPr>
      <w:numPr>
        <w:numId w:val="14"/>
      </w:numPr>
    </w:pPr>
  </w:style>
  <w:style w:type="paragraph" w:customStyle="1" w:styleId="21">
    <w:name w:val="正文首行缩进2字"/>
    <w:basedOn w:val="a0"/>
    <w:rsid w:val="00CB6971"/>
    <w:pPr>
      <w:ind w:firstLineChars="200" w:firstLine="200"/>
    </w:pPr>
  </w:style>
  <w:style w:type="paragraph" w:styleId="ae">
    <w:name w:val="Balloon Text"/>
    <w:basedOn w:val="a0"/>
    <w:link w:val="af"/>
    <w:rsid w:val="00213BB5"/>
    <w:pPr>
      <w:spacing w:line="240" w:lineRule="auto"/>
    </w:pPr>
    <w:rPr>
      <w:sz w:val="18"/>
      <w:szCs w:val="18"/>
    </w:rPr>
  </w:style>
  <w:style w:type="paragraph" w:customStyle="1" w:styleId="af0">
    <w:name w:val="公式"/>
    <w:basedOn w:val="a0"/>
    <w:rsid w:val="00360AE7"/>
    <w:pPr>
      <w:tabs>
        <w:tab w:val="center" w:pos="4140"/>
        <w:tab w:val="right" w:pos="8280"/>
      </w:tabs>
    </w:pPr>
  </w:style>
  <w:style w:type="character" w:customStyle="1" w:styleId="af">
    <w:name w:val="批注框文本字符"/>
    <w:basedOn w:val="a1"/>
    <w:link w:val="ae"/>
    <w:rsid w:val="00213BB5"/>
    <w:rPr>
      <w:kern w:val="2"/>
      <w:sz w:val="18"/>
      <w:szCs w:val="18"/>
    </w:rPr>
  </w:style>
  <w:style w:type="paragraph" w:styleId="af1">
    <w:name w:val="List Paragraph"/>
    <w:basedOn w:val="a0"/>
    <w:uiPriority w:val="34"/>
    <w:qFormat/>
    <w:rsid w:val="006513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719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61785">
                  <w:marLeft w:val="0"/>
                  <w:marRight w:val="0"/>
                  <w:marTop w:val="0"/>
                  <w:marBottom w:val="0"/>
                  <w:divBdr>
                    <w:top w:val="single" w:sz="6" w:space="0" w:color="BCDAF2"/>
                    <w:left w:val="single" w:sz="6" w:space="0" w:color="BCDAF2"/>
                    <w:bottom w:val="single" w:sz="6" w:space="0" w:color="BCDAF2"/>
                    <w:right w:val="single" w:sz="6" w:space="0" w:color="BCDAF2"/>
                  </w:divBdr>
                  <w:divsChild>
                    <w:div w:id="16968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83072">
                              <w:marLeft w:val="150"/>
                              <w:marRight w:val="15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4444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D9E1E4"/>
                                        <w:left w:val="single" w:sz="6" w:space="8" w:color="D9E1E4"/>
                                        <w:bottom w:val="single" w:sz="6" w:space="8" w:color="D9E1E4"/>
                                        <w:right w:val="single" w:sz="6" w:space="8" w:color="D9E1E4"/>
                                      </w:divBdr>
                                      <w:divsChild>
                                        <w:div w:id="93436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EDF1F4"/>
                                            <w:left w:val="single" w:sz="6" w:space="15" w:color="EDF1F4"/>
                                            <w:bottom w:val="single" w:sz="6" w:space="15" w:color="EDF1F4"/>
                                            <w:right w:val="single" w:sz="6" w:space="15" w:color="EDF1F4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3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tiff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Jan2012_&#30701;&#25991;&#26723;&#65288;10&#39029;&#20197;&#20869;&#65289;&#27169;&#26495;HUST&#37325;&#28857;&#23454;&#39564;&#23460;_&#27491;&#25991;&#23567;&#22235;&#21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9A555-757D-1D41-A800-BD5C7BA06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C:\Users\Administrator\AppData\Roaming\Microsoft\Templates\Jan2012_短文档（10页以内）模板HUST重点实验室_正文小四号.dot</Template>
  <TotalTime>86</TotalTime>
  <Pages>6</Pages>
  <Words>439</Words>
  <Characters>2506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Hanwang High Tech. Inc.</Company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Microsoft Office 用户</cp:lastModifiedBy>
  <cp:revision>42</cp:revision>
  <cp:lastPrinted>2017-05-10T15:19:00Z</cp:lastPrinted>
  <dcterms:created xsi:type="dcterms:W3CDTF">2017-05-10T15:20:00Z</dcterms:created>
  <dcterms:modified xsi:type="dcterms:W3CDTF">2017-05-11T16:57:00Z</dcterms:modified>
</cp:coreProperties>
</file>